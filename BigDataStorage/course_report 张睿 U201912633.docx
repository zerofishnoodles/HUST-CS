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738D5C" w14:textId="3F4ACA2B" w:rsidR="00FF3495" w:rsidRDefault="0023518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4CC7AEE" wp14:editId="2FA74690">
            <wp:simplePos x="0" y="0"/>
            <wp:positionH relativeFrom="column">
              <wp:posOffset>0</wp:posOffset>
            </wp:positionH>
            <wp:positionV relativeFrom="paragraph">
              <wp:posOffset>-171450</wp:posOffset>
            </wp:positionV>
            <wp:extent cx="1539240" cy="1009650"/>
            <wp:effectExtent l="0" t="0" r="0" b="0"/>
            <wp:wrapNone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02EAA6" w14:textId="77777777" w:rsidR="00FF3495" w:rsidRDefault="00FF3495">
      <w:pPr>
        <w:rPr>
          <w:rFonts w:hint="eastAsia"/>
        </w:rPr>
      </w:pPr>
    </w:p>
    <w:p w14:paraId="12F0AF42" w14:textId="77777777" w:rsidR="00FF3495" w:rsidRDefault="00FF3495"/>
    <w:p w14:paraId="36803F5C" w14:textId="77777777" w:rsidR="00FF3495" w:rsidRDefault="00FF3495">
      <w:pPr>
        <w:rPr>
          <w:rFonts w:hint="eastAsia"/>
        </w:rPr>
      </w:pPr>
    </w:p>
    <w:p w14:paraId="710B71BA" w14:textId="77777777" w:rsidR="00FF3495" w:rsidRDefault="00FF3495">
      <w:pPr>
        <w:rPr>
          <w:rFonts w:hint="eastAsia"/>
        </w:rPr>
      </w:pPr>
    </w:p>
    <w:p w14:paraId="5F16ED72" w14:textId="77777777" w:rsidR="00FF3495" w:rsidRDefault="00FF3495">
      <w:pPr>
        <w:rPr>
          <w:rFonts w:hint="eastAsia"/>
        </w:rPr>
      </w:pPr>
    </w:p>
    <w:p w14:paraId="0DA01871" w14:textId="77777777" w:rsidR="00FF3495" w:rsidRDefault="00FF3495"/>
    <w:p w14:paraId="51D65B5A" w14:textId="77777777" w:rsidR="00FF3495" w:rsidRDefault="00FF3495"/>
    <w:p w14:paraId="277B5D4B" w14:textId="77777777" w:rsidR="00FF3495" w:rsidRDefault="00FF3495"/>
    <w:p w14:paraId="42B6D8AB" w14:textId="77777777" w:rsidR="00FF3495" w:rsidRDefault="00FF3495">
      <w:pPr>
        <w:rPr>
          <w:rFonts w:hint="eastAsia"/>
        </w:rPr>
      </w:pPr>
    </w:p>
    <w:p w14:paraId="7BA2EA77" w14:textId="77777777" w:rsidR="00FF3495" w:rsidRDefault="00FF3495">
      <w:pPr>
        <w:ind w:firstLineChars="794" w:firstLine="3507"/>
        <w:rPr>
          <w:rFonts w:ascii="黑体" w:eastAsia="黑体" w:hint="eastAsia"/>
          <w:sz w:val="44"/>
          <w:szCs w:val="52"/>
        </w:rPr>
      </w:pPr>
      <w:r>
        <w:rPr>
          <w:rFonts w:ascii="黑体" w:eastAsia="黑体"/>
          <w:b/>
          <w:sz w:val="44"/>
          <w:szCs w:val="44"/>
          <w:u w:val="single"/>
        </w:rPr>
        <w:t xml:space="preserve"> 2</w:t>
      </w:r>
      <w:r>
        <w:rPr>
          <w:rFonts w:ascii="黑体" w:eastAsia="黑体" w:hint="eastAsia"/>
          <w:b/>
          <w:sz w:val="44"/>
          <w:szCs w:val="44"/>
          <w:u w:val="single"/>
        </w:rPr>
        <w:t xml:space="preserve">019 </w:t>
      </w:r>
      <w:r>
        <w:rPr>
          <w:rFonts w:ascii="黑体" w:eastAsia="黑体" w:hint="eastAsia"/>
          <w:sz w:val="44"/>
          <w:szCs w:val="52"/>
        </w:rPr>
        <w:t>级</w:t>
      </w:r>
    </w:p>
    <w:p w14:paraId="3409C8F9" w14:textId="77777777" w:rsidR="00FF3495" w:rsidRDefault="00FF3495"/>
    <w:p w14:paraId="766FC81A" w14:textId="77777777" w:rsidR="00FF3495" w:rsidRDefault="00FF3495">
      <w:pPr>
        <w:rPr>
          <w:rFonts w:hint="eastAsia"/>
        </w:rPr>
      </w:pPr>
    </w:p>
    <w:p w14:paraId="395C90DF" w14:textId="77777777" w:rsidR="00FF3495" w:rsidRDefault="00FF3495">
      <w:pPr>
        <w:spacing w:line="480" w:lineRule="auto"/>
        <w:jc w:val="center"/>
        <w:rPr>
          <w:rFonts w:ascii="黑体" w:eastAsia="黑体" w:hint="eastAsia"/>
          <w:sz w:val="44"/>
          <w:szCs w:val="52"/>
        </w:rPr>
      </w:pPr>
      <w:r>
        <w:rPr>
          <w:rFonts w:ascii="黑体" w:eastAsia="黑体" w:hint="eastAsia"/>
          <w:sz w:val="44"/>
          <w:szCs w:val="52"/>
        </w:rPr>
        <w:t>《物联网数据存储与管理》课程</w:t>
      </w:r>
    </w:p>
    <w:p w14:paraId="2F2E8591" w14:textId="77777777" w:rsidR="00FF3495" w:rsidRDefault="00FF3495">
      <w:pPr>
        <w:spacing w:line="480" w:lineRule="auto"/>
        <w:jc w:val="center"/>
        <w:rPr>
          <w:rFonts w:ascii="黑体" w:eastAsia="黑体" w:hint="eastAsia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实 验 报 告</w:t>
      </w:r>
    </w:p>
    <w:p w14:paraId="6D3E8A7E" w14:textId="77777777" w:rsidR="00FF3495" w:rsidRDefault="00FF3495">
      <w:pPr>
        <w:rPr>
          <w:rFonts w:hint="eastAsia"/>
        </w:rPr>
      </w:pPr>
    </w:p>
    <w:p w14:paraId="1353EB67" w14:textId="77777777" w:rsidR="00FF3495" w:rsidRDefault="00FF3495">
      <w:pPr>
        <w:rPr>
          <w:rFonts w:hint="eastAsia"/>
        </w:rPr>
      </w:pPr>
    </w:p>
    <w:p w14:paraId="157A89FD" w14:textId="77777777" w:rsidR="00FF3495" w:rsidRDefault="00FF3495">
      <w:pPr>
        <w:rPr>
          <w:rFonts w:hint="eastAsia"/>
        </w:rPr>
      </w:pPr>
    </w:p>
    <w:p w14:paraId="190C71E6" w14:textId="77777777" w:rsidR="00FF3495" w:rsidRDefault="00FF3495">
      <w:pPr>
        <w:spacing w:beforeLines="50" w:before="120"/>
        <w:ind w:leftChars="1200" w:left="288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87205B">
        <w:rPr>
          <w:rFonts w:hint="eastAsia"/>
          <w:b/>
          <w:sz w:val="32"/>
          <w:szCs w:val="32"/>
          <w:u w:val="single"/>
        </w:rPr>
        <w:t>张睿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b/>
          <w:sz w:val="32"/>
          <w:szCs w:val="32"/>
          <w:u w:val="single"/>
        </w:rPr>
        <w:t xml:space="preserve">    </w:t>
      </w:r>
      <w:r w:rsidR="0087205B">
        <w:rPr>
          <w:b/>
          <w:sz w:val="32"/>
          <w:szCs w:val="32"/>
          <w:u w:val="single"/>
        </w:rPr>
        <w:t xml:space="preserve">    </w:t>
      </w:r>
      <w:r>
        <w:rPr>
          <w:b/>
          <w:sz w:val="32"/>
          <w:szCs w:val="32"/>
          <w:u w:val="single"/>
        </w:rPr>
        <w:t xml:space="preserve">    </w:t>
      </w:r>
    </w:p>
    <w:p w14:paraId="0D7A46DF" w14:textId="77777777" w:rsidR="00FF3495" w:rsidRDefault="00FF3495">
      <w:pPr>
        <w:spacing w:beforeLines="50" w:before="120"/>
        <w:ind w:leftChars="1200" w:left="288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87205B">
        <w:rPr>
          <w:rFonts w:hint="eastAsia"/>
          <w:b/>
          <w:sz w:val="32"/>
          <w:szCs w:val="32"/>
          <w:u w:val="single"/>
        </w:rPr>
        <w:t>U</w:t>
      </w:r>
      <w:r w:rsidR="0087205B">
        <w:rPr>
          <w:b/>
          <w:sz w:val="32"/>
          <w:szCs w:val="32"/>
          <w:u w:val="single"/>
        </w:rPr>
        <w:t>201912633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87205B">
        <w:rPr>
          <w:b/>
          <w:sz w:val="32"/>
          <w:szCs w:val="32"/>
          <w:u w:val="single"/>
        </w:rPr>
        <w:t xml:space="preserve">    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 w14:paraId="26FD82F9" w14:textId="77777777" w:rsidR="00FF3495" w:rsidRDefault="00FF3495">
      <w:pPr>
        <w:spacing w:beforeLines="50" w:before="120"/>
        <w:ind w:leftChars="1200" w:left="288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proofErr w:type="gramStart"/>
      <w:r>
        <w:rPr>
          <w:rFonts w:hint="eastAsia"/>
          <w:b/>
          <w:sz w:val="32"/>
          <w:szCs w:val="32"/>
          <w:u w:val="single"/>
        </w:rPr>
        <w:t>计算机</w:t>
      </w:r>
      <w:r w:rsidR="0087205B">
        <w:rPr>
          <w:rFonts w:hint="eastAsia"/>
          <w:b/>
          <w:sz w:val="32"/>
          <w:szCs w:val="32"/>
          <w:u w:val="single"/>
        </w:rPr>
        <w:t>校交</w:t>
      </w:r>
      <w:r>
        <w:rPr>
          <w:rFonts w:hint="eastAsia"/>
          <w:b/>
          <w:sz w:val="32"/>
          <w:szCs w:val="32"/>
          <w:u w:val="single"/>
        </w:rPr>
        <w:t>190</w:t>
      </w:r>
      <w:r w:rsidR="0087205B">
        <w:rPr>
          <w:b/>
          <w:sz w:val="32"/>
          <w:szCs w:val="32"/>
          <w:u w:val="single"/>
        </w:rPr>
        <w:t>2</w:t>
      </w:r>
      <w:r>
        <w:rPr>
          <w:rFonts w:hint="eastAsia"/>
          <w:b/>
          <w:sz w:val="32"/>
          <w:szCs w:val="32"/>
          <w:u w:val="single"/>
        </w:rPr>
        <w:t>班</w:t>
      </w:r>
      <w:proofErr w:type="gramEnd"/>
      <w:r>
        <w:rPr>
          <w:rFonts w:hint="eastAsia"/>
          <w:b/>
          <w:sz w:val="32"/>
          <w:szCs w:val="32"/>
          <w:u w:val="single"/>
        </w:rPr>
        <w:t xml:space="preserve"> </w:t>
      </w:r>
    </w:p>
    <w:p w14:paraId="66965981" w14:textId="77777777" w:rsidR="00FF3495" w:rsidRDefault="00FF3495">
      <w:pPr>
        <w:spacing w:beforeLines="50" w:before="120"/>
        <w:ind w:leftChars="1200" w:left="288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日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期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2022.</w:t>
      </w:r>
      <w:r>
        <w:rPr>
          <w:b/>
          <w:sz w:val="32"/>
          <w:szCs w:val="32"/>
          <w:u w:val="single"/>
        </w:rPr>
        <w:t>0</w:t>
      </w:r>
      <w:r>
        <w:rPr>
          <w:rFonts w:hint="eastAsia"/>
          <w:b/>
          <w:sz w:val="32"/>
          <w:szCs w:val="32"/>
          <w:u w:val="single"/>
        </w:rPr>
        <w:t xml:space="preserve">4.14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 </w:t>
      </w:r>
      <w:r w:rsidR="0087205B">
        <w:rPr>
          <w:b/>
          <w:sz w:val="32"/>
          <w:szCs w:val="32"/>
          <w:u w:val="single"/>
        </w:rPr>
        <w:t xml:space="preserve">   </w:t>
      </w:r>
    </w:p>
    <w:p w14:paraId="30F49BE8" w14:textId="77777777" w:rsidR="00FF3495" w:rsidRDefault="00FF3495"/>
    <w:p w14:paraId="330DD84B" w14:textId="77777777" w:rsidR="00FF3495" w:rsidRDefault="00FF3495"/>
    <w:p w14:paraId="352F73E3" w14:textId="77777777" w:rsidR="00FF3495" w:rsidRDefault="00FF3495"/>
    <w:p w14:paraId="787D9F9B" w14:textId="77777777" w:rsidR="00FF3495" w:rsidRDefault="00FF3495"/>
    <w:p w14:paraId="0660FCD7" w14:textId="77777777" w:rsidR="00FF3495" w:rsidRDefault="00FF3495">
      <w:pPr>
        <w:rPr>
          <w:rFonts w:hint="eastAsia"/>
        </w:rPr>
      </w:pPr>
    </w:p>
    <w:p w14:paraId="51D07D93" w14:textId="77777777" w:rsidR="00FF3495" w:rsidRDefault="00FF3495">
      <w:pPr>
        <w:rPr>
          <w:rFonts w:hint="eastAsia"/>
        </w:rPr>
      </w:pPr>
    </w:p>
    <w:p w14:paraId="466E5674" w14:textId="77777777" w:rsidR="00FF3495" w:rsidRDefault="00FF3495">
      <w:pPr>
        <w:rPr>
          <w:rFonts w:hint="eastAsia"/>
        </w:rPr>
        <w:sectPr w:rsidR="00FF3495"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titlePg/>
        </w:sectPr>
      </w:pPr>
    </w:p>
    <w:p w14:paraId="11F7891E" w14:textId="77777777" w:rsidR="00FF3495" w:rsidRDefault="00FF3495">
      <w:pPr>
        <w:spacing w:beforeLines="50" w:before="156"/>
        <w:jc w:val="center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    录</w:t>
      </w:r>
    </w:p>
    <w:p w14:paraId="24E07901" w14:textId="1E96ED8D" w:rsidR="00F75D5C" w:rsidRDefault="00FF3495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  <w:lang w:val="en-US" w:eastAsia="zh-CN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TOC \o "1-3" \h \z \u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hyperlink w:anchor="_Toc101368153" w:history="1">
        <w:r w:rsidR="00F75D5C" w:rsidRPr="00785801">
          <w:rPr>
            <w:rStyle w:val="a6"/>
            <w:noProof/>
          </w:rPr>
          <w:t>一、选题背景</w:t>
        </w:r>
        <w:r w:rsidR="00F75D5C">
          <w:rPr>
            <w:noProof/>
            <w:webHidden/>
          </w:rPr>
          <w:tab/>
        </w:r>
        <w:r w:rsidR="00F75D5C">
          <w:rPr>
            <w:noProof/>
            <w:webHidden/>
          </w:rPr>
          <w:fldChar w:fldCharType="begin"/>
        </w:r>
        <w:r w:rsidR="00F75D5C">
          <w:rPr>
            <w:noProof/>
            <w:webHidden/>
          </w:rPr>
          <w:instrText xml:space="preserve"> PAGEREF _Toc101368153 \h </w:instrText>
        </w:r>
        <w:r w:rsidR="00F75D5C">
          <w:rPr>
            <w:noProof/>
            <w:webHidden/>
          </w:rPr>
        </w:r>
        <w:r w:rsidR="00F75D5C">
          <w:rPr>
            <w:noProof/>
            <w:webHidden/>
          </w:rPr>
          <w:fldChar w:fldCharType="separate"/>
        </w:r>
        <w:r w:rsidR="00F75D5C">
          <w:rPr>
            <w:noProof/>
            <w:webHidden/>
          </w:rPr>
          <w:t>1</w:t>
        </w:r>
        <w:r w:rsidR="00F75D5C">
          <w:rPr>
            <w:noProof/>
            <w:webHidden/>
          </w:rPr>
          <w:fldChar w:fldCharType="end"/>
        </w:r>
      </w:hyperlink>
    </w:p>
    <w:p w14:paraId="528EED1C" w14:textId="57FDF5A6" w:rsidR="00F75D5C" w:rsidRDefault="00F75D5C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  <w:lang w:val="en-US" w:eastAsia="zh-CN"/>
        </w:rPr>
      </w:pPr>
      <w:hyperlink w:anchor="_Toc101368154" w:history="1">
        <w:r w:rsidRPr="00785801">
          <w:rPr>
            <w:rStyle w:val="a6"/>
            <w:noProof/>
          </w:rPr>
          <w:t>二、选题分析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_Toc101368154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2B2B87" w14:textId="78A86120" w:rsidR="00F75D5C" w:rsidRDefault="00F75D5C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  <w:lang w:val="en-US" w:eastAsia="zh-CN"/>
        </w:rPr>
      </w:pPr>
      <w:hyperlink w:anchor="_Toc101368155" w:history="1">
        <w:r w:rsidRPr="00785801">
          <w:rPr>
            <w:rStyle w:val="a6"/>
            <w:noProof/>
          </w:rPr>
          <w:t>三、算法设计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_Toc101368155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31CA83" w14:textId="05B39BBF" w:rsidR="00F75D5C" w:rsidRDefault="00F75D5C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  <w:lang w:val="en-US" w:eastAsia="zh-CN"/>
        </w:rPr>
      </w:pPr>
      <w:hyperlink w:anchor="_Toc101368156" w:history="1">
        <w:r w:rsidRPr="00785801">
          <w:rPr>
            <w:rStyle w:val="a6"/>
            <w:noProof/>
          </w:rPr>
          <w:t>四、实验与分析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_Toc101368156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32CFB8" w14:textId="3AFACCCE" w:rsidR="00F75D5C" w:rsidRDefault="00F75D5C">
      <w:pPr>
        <w:pStyle w:val="TOC2"/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  <w:lang w:val="en-US" w:eastAsia="zh-CN"/>
        </w:rPr>
      </w:pPr>
      <w:hyperlink w:anchor="_Toc101368157" w:history="1">
        <w:r w:rsidRPr="00785801">
          <w:rPr>
            <w:rStyle w:val="a6"/>
            <w:noProof/>
          </w:rPr>
          <w:t xml:space="preserve">4.1 </w:t>
        </w:r>
        <w:r w:rsidRPr="00785801">
          <w:rPr>
            <w:rStyle w:val="a6"/>
            <w:noProof/>
          </w:rPr>
          <w:t>负载因子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_Toc101368157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578E4C" w14:textId="0A11140D" w:rsidR="00F75D5C" w:rsidRDefault="00F75D5C">
      <w:pPr>
        <w:pStyle w:val="TOC2"/>
        <w:ind w:left="480"/>
        <w:rPr>
          <w:rFonts w:asciiTheme="minorHAnsi" w:eastAsiaTheme="minorEastAsia" w:hAnsiTheme="minorHAnsi" w:cstheme="minorBidi"/>
          <w:b w:val="0"/>
          <w:noProof/>
          <w:sz w:val="21"/>
          <w:szCs w:val="22"/>
          <w:lang w:val="en-US" w:eastAsia="zh-CN"/>
        </w:rPr>
      </w:pPr>
      <w:hyperlink w:anchor="_Toc101368158" w:history="1">
        <w:r w:rsidRPr="00785801">
          <w:rPr>
            <w:rStyle w:val="a6"/>
            <w:noProof/>
          </w:rPr>
          <w:t xml:space="preserve">4.2 </w:t>
        </w:r>
        <w:r w:rsidRPr="00785801">
          <w:rPr>
            <w:rStyle w:val="a6"/>
            <w:noProof/>
          </w:rPr>
          <w:t>时间性能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_Toc101368158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FAEC41" w14:textId="3B55AD1C" w:rsidR="00F75D5C" w:rsidRDefault="00F75D5C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  <w:lang w:val="en-US" w:eastAsia="zh-CN"/>
        </w:rPr>
      </w:pPr>
      <w:hyperlink w:anchor="_Toc101368159" w:history="1">
        <w:r w:rsidRPr="00785801">
          <w:rPr>
            <w:rStyle w:val="a6"/>
            <w:noProof/>
          </w:rPr>
          <w:t>五、结论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_Toc101368159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4629A4" w14:textId="415CA2CB" w:rsidR="00F75D5C" w:rsidRDefault="00F75D5C">
      <w:pPr>
        <w:pStyle w:val="TOC1"/>
        <w:rPr>
          <w:rFonts w:asciiTheme="minorHAnsi" w:eastAsiaTheme="minorEastAsia" w:hAnsiTheme="minorHAnsi" w:cstheme="minorBidi"/>
          <w:b w:val="0"/>
          <w:noProof/>
          <w:sz w:val="21"/>
          <w:szCs w:val="22"/>
          <w:lang w:val="en-US" w:eastAsia="zh-CN"/>
        </w:rPr>
      </w:pPr>
      <w:hyperlink w:anchor="_Toc101368160" w:history="1">
        <w:r w:rsidRPr="00785801">
          <w:rPr>
            <w:rStyle w:val="a6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_Toc101368160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A673D4" w14:textId="00B862FB" w:rsidR="00FF3495" w:rsidRDefault="00FF3495">
      <w:pPr>
        <w:spacing w:beforeLines="50" w:before="156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1CB65BD1" w14:textId="77777777" w:rsidR="00FF3495" w:rsidRDefault="00FF3495">
      <w:pPr>
        <w:pStyle w:val="1"/>
        <w:jc w:val="left"/>
        <w:sectPr w:rsidR="00FF3495">
          <w:pgSz w:w="11907" w:h="16840"/>
          <w:pgMar w:top="1440" w:right="1435" w:bottom="1440" w:left="1985" w:header="851" w:footer="992" w:gutter="0"/>
          <w:pgNumType w:fmt="lowerRoman" w:start="1"/>
          <w:cols w:space="720"/>
          <w:docGrid w:type="lines" w:linePitch="312"/>
        </w:sectPr>
      </w:pPr>
    </w:p>
    <w:p w14:paraId="1AED2590" w14:textId="2229BF54" w:rsidR="00FF3495" w:rsidRDefault="00FF3495">
      <w:pPr>
        <w:pStyle w:val="1"/>
        <w:jc w:val="left"/>
        <w:rPr>
          <w:rFonts w:hint="eastAsia"/>
        </w:rPr>
      </w:pPr>
      <w:bookmarkStart w:id="0" w:name="_Toc101368153"/>
      <w:r>
        <w:rPr>
          <w:rFonts w:hint="eastAsia"/>
        </w:rPr>
        <w:lastRenderedPageBreak/>
        <w:t>一、</w:t>
      </w:r>
      <w:r w:rsidR="003C2A0E">
        <w:rPr>
          <w:rFonts w:hint="eastAsia"/>
        </w:rPr>
        <w:t>选题背景</w:t>
      </w:r>
      <w:bookmarkEnd w:id="0"/>
    </w:p>
    <w:p w14:paraId="55580F49" w14:textId="59EC33F5" w:rsidR="00FF3495" w:rsidRDefault="005B48D4">
      <w:r>
        <w:tab/>
      </w:r>
      <w:r w:rsidRPr="005B48D4">
        <w:t xml:space="preserve">Cuckoo </w:t>
      </w:r>
      <w:r>
        <w:rPr>
          <w:rFonts w:hint="eastAsia"/>
        </w:rPr>
        <w:t>Hashing</w:t>
      </w:r>
      <w:r w:rsidRPr="005B48D4">
        <w:t>是</w:t>
      </w:r>
      <w:r>
        <w:rPr>
          <w:rFonts w:hint="eastAsia"/>
        </w:rPr>
        <w:t>一种</w:t>
      </w:r>
      <w:r w:rsidRPr="005B48D4">
        <w:t>用于解决表中散列函数值的散列冲突</w:t>
      </w:r>
      <w:r>
        <w:rPr>
          <w:rFonts w:hint="eastAsia"/>
        </w:rPr>
        <w:t>的方案</w:t>
      </w:r>
      <w:r w:rsidRPr="005B48D4">
        <w:t>，具有最坏情况下</w:t>
      </w:r>
      <w:r>
        <w:rPr>
          <w:rFonts w:hint="eastAsia"/>
        </w:rPr>
        <w:t>O</w:t>
      </w:r>
      <w:r>
        <w:t xml:space="preserve">(1) </w:t>
      </w:r>
      <w:r>
        <w:rPr>
          <w:rFonts w:hint="eastAsia"/>
        </w:rPr>
        <w:t>的</w:t>
      </w:r>
      <w:r w:rsidRPr="005B48D4">
        <w:t>查找时间</w:t>
      </w:r>
      <w:r>
        <w:rPr>
          <w:rFonts w:hint="eastAsia"/>
        </w:rPr>
        <w:t>，</w:t>
      </w:r>
      <w:r>
        <w:rPr>
          <w:rFonts w:hint="eastAsia"/>
        </w:rPr>
        <w:t>O(</w:t>
      </w:r>
      <w:r>
        <w:t>1)</w:t>
      </w:r>
      <w:r>
        <w:rPr>
          <w:rFonts w:hint="eastAsia"/>
        </w:rPr>
        <w:t>的删除时间</w:t>
      </w:r>
      <w:r w:rsidRPr="005B48D4">
        <w:t>。</w:t>
      </w:r>
      <w:r>
        <w:rPr>
          <w:rFonts w:hint="eastAsia"/>
        </w:rPr>
        <w:t>同时对于插入，使用均摊分析也有</w:t>
      </w:r>
      <w:r>
        <w:rPr>
          <w:rFonts w:hint="eastAsia"/>
        </w:rPr>
        <w:t>O</w:t>
      </w:r>
      <w:r>
        <w:t>(1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的插入时间。</w:t>
      </w:r>
    </w:p>
    <w:p w14:paraId="5592342A" w14:textId="7C610EA2" w:rsidR="005B48D4" w:rsidRDefault="005B48D4">
      <w:r>
        <w:tab/>
      </w:r>
      <w:r>
        <w:rPr>
          <w:rFonts w:hint="eastAsia"/>
        </w:rPr>
        <w:t>C</w:t>
      </w:r>
      <w:r>
        <w:t>uckoo Hashing</w:t>
      </w:r>
      <w:r>
        <w:rPr>
          <w:rFonts w:hint="eastAsia"/>
        </w:rPr>
        <w:t>的结构如下图所示。</w:t>
      </w:r>
    </w:p>
    <w:p w14:paraId="3159F056" w14:textId="59978155" w:rsidR="00B51D50" w:rsidRDefault="00235180" w:rsidP="00B51D50">
      <w:pPr>
        <w:keepNext/>
        <w:jc w:val="center"/>
      </w:pPr>
      <w:r w:rsidRPr="002A5B44">
        <w:rPr>
          <w:noProof/>
        </w:rPr>
        <w:drawing>
          <wp:inline distT="0" distB="0" distL="0" distR="0" wp14:anchorId="14E4DA4D" wp14:editId="3E7996B5">
            <wp:extent cx="1744980" cy="221742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685F" w14:textId="60AB5756" w:rsidR="005B48D4" w:rsidRDefault="00B51D50" w:rsidP="005B48D4">
      <w:pPr>
        <w:pStyle w:val="ab"/>
        <w:jc w:val="center"/>
      </w:pPr>
      <w:r>
        <w:t xml:space="preserve">Figure </w:t>
      </w:r>
      <w:fldSimple w:instr=" SEQ Figure \* ARABIC ">
        <w:r w:rsidR="00D47DC3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Cuckoo</w:t>
      </w:r>
      <w:r>
        <w:t xml:space="preserve"> </w:t>
      </w:r>
      <w:r>
        <w:rPr>
          <w:rFonts w:hint="eastAsia"/>
        </w:rPr>
        <w:t>Hashing</w:t>
      </w:r>
      <w:r>
        <w:rPr>
          <w:rFonts w:hint="eastAsia"/>
        </w:rPr>
        <w:t>结构</w:t>
      </w:r>
      <w:r>
        <w:t xml:space="preserve"> (</w:t>
      </w:r>
      <w:hyperlink r:id="rId12" w:history="1">
        <w:r w:rsidRPr="00B51D50">
          <w:rPr>
            <w:rStyle w:val="a6"/>
          </w:rPr>
          <w:t>Small13.pdf (stanford.edu)</w:t>
        </w:r>
      </w:hyperlink>
      <w:r>
        <w:t>)</w:t>
      </w:r>
    </w:p>
    <w:p w14:paraId="6A2E13A0" w14:textId="6F737CF4" w:rsidR="00B51D50" w:rsidRDefault="002D4277">
      <w:pPr>
        <w:rPr>
          <w:szCs w:val="32"/>
        </w:rPr>
      </w:pPr>
      <w:r>
        <w:rPr>
          <w:szCs w:val="32"/>
        </w:rPr>
        <w:tab/>
      </w:r>
      <w:r w:rsidR="00B51D50">
        <w:rPr>
          <w:rFonts w:hint="eastAsia"/>
          <w:szCs w:val="32"/>
        </w:rPr>
        <w:t>其中，每条边为一个要插入的元素，</w:t>
      </w:r>
      <w:r>
        <w:rPr>
          <w:rFonts w:hint="eastAsia"/>
          <w:szCs w:val="32"/>
        </w:rPr>
        <w:t>对于一个要插入的元素，其插入位置有两个选择，分别为两个相互独立的哈希函数散列，如果两个位置都被占据，则任意踢出一个元素，该踢出的元素插入到另外一个散列的对应位置，若该位置被占据，则踢出该位置的元素并插入，如此迭代。</w:t>
      </w:r>
    </w:p>
    <w:p w14:paraId="6397EC0F" w14:textId="31F25B5C" w:rsidR="00987297" w:rsidRDefault="002D4277" w:rsidP="00991018">
      <w:pPr>
        <w:rPr>
          <w:szCs w:val="32"/>
        </w:rPr>
      </w:pPr>
      <w:r>
        <w:rPr>
          <w:szCs w:val="32"/>
        </w:rPr>
        <w:tab/>
      </w:r>
      <w:r>
        <w:rPr>
          <w:rFonts w:hint="eastAsia"/>
          <w:szCs w:val="32"/>
        </w:rPr>
        <w:t>尽管</w:t>
      </w:r>
      <w:r>
        <w:rPr>
          <w:rFonts w:hint="eastAsia"/>
          <w:szCs w:val="32"/>
        </w:rPr>
        <w:t>Cuckoo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Hashing</w:t>
      </w:r>
      <w:r>
        <w:rPr>
          <w:rFonts w:hint="eastAsia"/>
          <w:szCs w:val="32"/>
        </w:rPr>
        <w:t>具有很好的性能，但是也存在着问题。</w:t>
      </w:r>
      <w:r w:rsidR="00987297">
        <w:rPr>
          <w:rFonts w:hint="eastAsia"/>
          <w:szCs w:val="32"/>
        </w:rPr>
        <w:t>根据上面的描述，可以知道，当插入时，存在着死循环导致一直反复踢的情况使得</w:t>
      </w:r>
      <w:r w:rsidR="00987297">
        <w:rPr>
          <w:rFonts w:hint="eastAsia"/>
          <w:szCs w:val="32"/>
        </w:rPr>
        <w:t>Cuckoo</w:t>
      </w:r>
      <w:r w:rsidR="00987297">
        <w:rPr>
          <w:szCs w:val="32"/>
        </w:rPr>
        <w:t xml:space="preserve"> </w:t>
      </w:r>
      <w:r w:rsidR="00987297">
        <w:rPr>
          <w:rFonts w:hint="eastAsia"/>
          <w:szCs w:val="32"/>
        </w:rPr>
        <w:t>Hashing</w:t>
      </w:r>
      <w:r w:rsidR="00987297">
        <w:rPr>
          <w:rFonts w:hint="eastAsia"/>
          <w:szCs w:val="32"/>
        </w:rPr>
        <w:t>性能损失。另一方面，由于反复</w:t>
      </w:r>
      <w:proofErr w:type="gramStart"/>
      <w:r w:rsidR="00987297">
        <w:rPr>
          <w:rFonts w:hint="eastAsia"/>
          <w:szCs w:val="32"/>
        </w:rPr>
        <w:t>踢会触发重哈</w:t>
      </w:r>
      <w:proofErr w:type="gramEnd"/>
      <w:r w:rsidR="00987297">
        <w:rPr>
          <w:rFonts w:hint="eastAsia"/>
          <w:szCs w:val="32"/>
        </w:rPr>
        <w:t>希过程，而这个过程是非常费时间的，也导致了</w:t>
      </w:r>
      <w:r w:rsidR="00987297">
        <w:rPr>
          <w:rFonts w:hint="eastAsia"/>
          <w:szCs w:val="32"/>
        </w:rPr>
        <w:t>Cuckoo</w:t>
      </w:r>
      <w:r w:rsidR="00987297">
        <w:rPr>
          <w:szCs w:val="32"/>
        </w:rPr>
        <w:t xml:space="preserve"> </w:t>
      </w:r>
      <w:r w:rsidR="00987297">
        <w:rPr>
          <w:rFonts w:hint="eastAsia"/>
          <w:szCs w:val="32"/>
        </w:rPr>
        <w:t>Hashing</w:t>
      </w:r>
      <w:r w:rsidR="00987297">
        <w:rPr>
          <w:rFonts w:hint="eastAsia"/>
          <w:szCs w:val="32"/>
        </w:rPr>
        <w:t>性能下降。</w:t>
      </w:r>
    </w:p>
    <w:p w14:paraId="39A7A11A" w14:textId="77777777" w:rsidR="0013073D" w:rsidRDefault="0013073D" w:rsidP="00991018">
      <w:pPr>
        <w:rPr>
          <w:rFonts w:hint="eastAsia"/>
          <w:szCs w:val="32"/>
        </w:rPr>
      </w:pPr>
    </w:p>
    <w:p w14:paraId="7E0DFB33" w14:textId="20590F5A" w:rsidR="00991018" w:rsidRDefault="00991018" w:rsidP="00991018">
      <w:pPr>
        <w:pStyle w:val="1"/>
        <w:jc w:val="left"/>
      </w:pPr>
      <w:bookmarkStart w:id="1" w:name="_Toc101368154"/>
      <w:r>
        <w:rPr>
          <w:rFonts w:hint="eastAsia"/>
        </w:rPr>
        <w:t>二、选题分析</w:t>
      </w:r>
      <w:bookmarkEnd w:id="1"/>
    </w:p>
    <w:p w14:paraId="17A6ECE1" w14:textId="2ACED9E5" w:rsidR="00991018" w:rsidRPr="00991018" w:rsidRDefault="00991018" w:rsidP="00991018">
      <w:pPr>
        <w:rPr>
          <w:szCs w:val="32"/>
        </w:rPr>
      </w:pPr>
      <w:r>
        <w:tab/>
      </w:r>
      <w:r w:rsidRPr="00991018">
        <w:rPr>
          <w:rFonts w:hint="eastAsia"/>
          <w:szCs w:val="32"/>
        </w:rPr>
        <w:t>根据</w:t>
      </w:r>
      <w:proofErr w:type="gramStart"/>
      <w:r w:rsidRPr="00991018">
        <w:rPr>
          <w:rFonts w:hint="eastAsia"/>
          <w:szCs w:val="32"/>
        </w:rPr>
        <w:t>图理论</w:t>
      </w:r>
      <w:proofErr w:type="gramEnd"/>
      <w:r w:rsidRPr="00991018">
        <w:rPr>
          <w:rFonts w:hint="eastAsia"/>
          <w:szCs w:val="32"/>
        </w:rPr>
        <w:t>的推导，原本基础版的</w:t>
      </w:r>
      <w:r w:rsidRPr="00991018">
        <w:rPr>
          <w:rFonts w:hint="eastAsia"/>
          <w:szCs w:val="32"/>
        </w:rPr>
        <w:t>Cuckoo</w:t>
      </w:r>
      <w:r w:rsidRPr="00991018">
        <w:rPr>
          <w:szCs w:val="32"/>
        </w:rPr>
        <w:t xml:space="preserve"> Hashing</w:t>
      </w:r>
      <w:r w:rsidRPr="00991018">
        <w:rPr>
          <w:szCs w:val="32"/>
        </w:rPr>
        <w:t>的理论最高</w:t>
      </w:r>
      <w:r w:rsidRPr="00991018">
        <w:rPr>
          <w:rFonts w:hint="eastAsia"/>
          <w:szCs w:val="32"/>
        </w:rPr>
        <w:t>负载因子为</w:t>
      </w:r>
      <w:r w:rsidRPr="00991018">
        <w:rPr>
          <w:rFonts w:hint="eastAsia"/>
          <w:szCs w:val="32"/>
        </w:rPr>
        <w:t>5</w:t>
      </w:r>
      <w:r w:rsidRPr="00991018">
        <w:rPr>
          <w:szCs w:val="32"/>
        </w:rPr>
        <w:t>0%</w:t>
      </w:r>
      <w:r w:rsidRPr="00991018">
        <w:rPr>
          <w:szCs w:val="32"/>
        </w:rPr>
        <w:t>左右，主要是由于环的</w:t>
      </w:r>
      <w:r w:rsidRPr="00991018">
        <w:rPr>
          <w:rFonts w:hint="eastAsia"/>
          <w:szCs w:val="32"/>
        </w:rPr>
        <w:t>出现，导致无法进一步插入元素。另一方面，由于环的出现而带来的</w:t>
      </w:r>
      <w:proofErr w:type="gramStart"/>
      <w:r w:rsidRPr="00991018">
        <w:rPr>
          <w:rFonts w:hint="eastAsia"/>
          <w:szCs w:val="32"/>
        </w:rPr>
        <w:t>重哈希过程</w:t>
      </w:r>
      <w:proofErr w:type="gramEnd"/>
      <w:r w:rsidRPr="00991018">
        <w:rPr>
          <w:rFonts w:hint="eastAsia"/>
          <w:szCs w:val="32"/>
        </w:rPr>
        <w:t>是一个费时费力的操作，也是应该尽力避免的，所以优化的方向主要有两个：环</w:t>
      </w:r>
      <w:proofErr w:type="gramStart"/>
      <w:r w:rsidRPr="00991018">
        <w:rPr>
          <w:rFonts w:hint="eastAsia"/>
          <w:szCs w:val="32"/>
        </w:rPr>
        <w:t>与重哈希</w:t>
      </w:r>
      <w:proofErr w:type="gramEnd"/>
    </w:p>
    <w:p w14:paraId="79DA4063" w14:textId="6ECCCC17" w:rsidR="00991018" w:rsidRPr="00991018" w:rsidRDefault="0013073D" w:rsidP="00991018">
      <w:pPr>
        <w:rPr>
          <w:szCs w:val="32"/>
        </w:rPr>
      </w:pPr>
      <w:r>
        <w:rPr>
          <w:szCs w:val="32"/>
        </w:rPr>
        <w:tab/>
      </w:r>
      <w:r w:rsidR="00991018" w:rsidRPr="00991018">
        <w:rPr>
          <w:szCs w:val="32"/>
        </w:rPr>
        <w:t>对于环，</w:t>
      </w:r>
      <w:r w:rsidR="00991018" w:rsidRPr="00991018">
        <w:rPr>
          <w:rFonts w:hint="eastAsia"/>
          <w:szCs w:val="32"/>
        </w:rPr>
        <w:t>可以考虑：</w:t>
      </w:r>
    </w:p>
    <w:p w14:paraId="44E50F33" w14:textId="41BE9095" w:rsidR="00991018" w:rsidRPr="00991018" w:rsidRDefault="0013073D" w:rsidP="00991018">
      <w:pPr>
        <w:rPr>
          <w:szCs w:val="32"/>
        </w:rPr>
      </w:pPr>
      <w:r>
        <w:rPr>
          <w:szCs w:val="32"/>
        </w:rPr>
        <w:lastRenderedPageBreak/>
        <w:tab/>
      </w:r>
      <w:r w:rsidR="00991018" w:rsidRPr="00991018">
        <w:rPr>
          <w:rFonts w:hint="eastAsia"/>
          <w:szCs w:val="32"/>
        </w:rPr>
        <w:t>1</w:t>
      </w:r>
      <w:r w:rsidR="00991018" w:rsidRPr="00991018">
        <w:rPr>
          <w:szCs w:val="32"/>
        </w:rPr>
        <w:t xml:space="preserve">. </w:t>
      </w:r>
      <w:r w:rsidR="00991018" w:rsidRPr="00991018">
        <w:rPr>
          <w:rFonts w:hint="eastAsia"/>
          <w:szCs w:val="32"/>
        </w:rPr>
        <w:t>是否可以提前检测到环的出现，以及时避免会带来</w:t>
      </w:r>
      <w:proofErr w:type="gramStart"/>
      <w:r w:rsidR="00991018" w:rsidRPr="00991018">
        <w:rPr>
          <w:rFonts w:hint="eastAsia"/>
          <w:szCs w:val="32"/>
        </w:rPr>
        <w:t>环出现</w:t>
      </w:r>
      <w:proofErr w:type="gramEnd"/>
      <w:r w:rsidR="00991018" w:rsidRPr="00991018">
        <w:rPr>
          <w:rFonts w:hint="eastAsia"/>
          <w:szCs w:val="32"/>
        </w:rPr>
        <w:t>的操作。</w:t>
      </w:r>
    </w:p>
    <w:p w14:paraId="2284ED79" w14:textId="22ACC626" w:rsidR="00991018" w:rsidRDefault="0013073D" w:rsidP="00991018">
      <w:pPr>
        <w:rPr>
          <w:szCs w:val="32"/>
        </w:rPr>
      </w:pPr>
      <w:r>
        <w:rPr>
          <w:szCs w:val="32"/>
        </w:rPr>
        <w:tab/>
      </w:r>
      <w:r w:rsidR="00991018" w:rsidRPr="00991018">
        <w:rPr>
          <w:rFonts w:hint="eastAsia"/>
          <w:szCs w:val="32"/>
        </w:rPr>
        <w:t>2</w:t>
      </w:r>
      <w:r w:rsidR="00991018" w:rsidRPr="00991018">
        <w:rPr>
          <w:szCs w:val="32"/>
        </w:rPr>
        <w:t xml:space="preserve">. </w:t>
      </w:r>
      <w:r w:rsidR="00991018" w:rsidRPr="00991018">
        <w:rPr>
          <w:szCs w:val="32"/>
        </w:rPr>
        <w:t>有没有一种</w:t>
      </w:r>
      <w:r>
        <w:rPr>
          <w:rFonts w:hint="eastAsia"/>
          <w:szCs w:val="32"/>
        </w:rPr>
        <w:t>比较好的数据结构或者算法，可以减少出现环的概率。</w:t>
      </w:r>
    </w:p>
    <w:p w14:paraId="593A7778" w14:textId="487819A3" w:rsidR="0013073D" w:rsidRDefault="0013073D" w:rsidP="00991018">
      <w:pPr>
        <w:rPr>
          <w:szCs w:val="32"/>
        </w:rPr>
      </w:pPr>
      <w:r>
        <w:rPr>
          <w:szCs w:val="32"/>
        </w:rPr>
        <w:tab/>
      </w:r>
      <w:proofErr w:type="gramStart"/>
      <w:r>
        <w:rPr>
          <w:rFonts w:hint="eastAsia"/>
          <w:szCs w:val="32"/>
        </w:rPr>
        <w:t>对于重哈希</w:t>
      </w:r>
      <w:proofErr w:type="gramEnd"/>
      <w:r>
        <w:rPr>
          <w:rFonts w:hint="eastAsia"/>
          <w:szCs w:val="32"/>
        </w:rPr>
        <w:t>，可以考虑：</w:t>
      </w:r>
    </w:p>
    <w:p w14:paraId="427C67D1" w14:textId="1B16FF0F" w:rsidR="0013073D" w:rsidRDefault="0013073D" w:rsidP="00991018">
      <w:pPr>
        <w:rPr>
          <w:szCs w:val="32"/>
        </w:rPr>
      </w:pPr>
      <w:r>
        <w:rPr>
          <w:szCs w:val="32"/>
        </w:rPr>
        <w:tab/>
        <w:t xml:space="preserve">1. </w:t>
      </w:r>
      <w:proofErr w:type="gramStart"/>
      <w:r>
        <w:rPr>
          <w:rFonts w:hint="eastAsia"/>
          <w:szCs w:val="32"/>
        </w:rPr>
        <w:t>重哈希是否</w:t>
      </w:r>
      <w:proofErr w:type="gramEnd"/>
      <w:r>
        <w:rPr>
          <w:rFonts w:hint="eastAsia"/>
          <w:szCs w:val="32"/>
        </w:rPr>
        <w:t>是必需的，当出现环的时候，有没有另一种</w:t>
      </w:r>
      <w:r w:rsidR="00CF2515">
        <w:rPr>
          <w:rFonts w:hint="eastAsia"/>
          <w:szCs w:val="32"/>
        </w:rPr>
        <w:t>消耗更小</w:t>
      </w:r>
      <w:r>
        <w:rPr>
          <w:rFonts w:hint="eastAsia"/>
          <w:szCs w:val="32"/>
        </w:rPr>
        <w:t>方法去解决出现环的现象。</w:t>
      </w:r>
    </w:p>
    <w:p w14:paraId="707B65E1" w14:textId="08A05F72" w:rsidR="0013073D" w:rsidRDefault="0013073D" w:rsidP="00991018">
      <w:pPr>
        <w:rPr>
          <w:szCs w:val="32"/>
        </w:rPr>
      </w:pPr>
      <w:r>
        <w:rPr>
          <w:szCs w:val="32"/>
        </w:rPr>
        <w:tab/>
        <w:t xml:space="preserve">2. </w:t>
      </w:r>
      <w:proofErr w:type="gramStart"/>
      <w:r w:rsidR="00CF2515">
        <w:rPr>
          <w:rFonts w:hint="eastAsia"/>
          <w:szCs w:val="32"/>
        </w:rPr>
        <w:t>对于重哈希</w:t>
      </w:r>
      <w:proofErr w:type="gramEnd"/>
      <w:r w:rsidR="00CF2515">
        <w:rPr>
          <w:rFonts w:hint="eastAsia"/>
          <w:szCs w:val="32"/>
        </w:rPr>
        <w:t>，可否进行改进提升，使得其复杂度降低。</w:t>
      </w:r>
    </w:p>
    <w:p w14:paraId="0B7A46CC" w14:textId="743C28F6" w:rsidR="00CF2515" w:rsidRPr="00991018" w:rsidRDefault="00CF2515" w:rsidP="00991018">
      <w:pPr>
        <w:rPr>
          <w:rFonts w:hint="eastAsia"/>
          <w:szCs w:val="32"/>
        </w:rPr>
      </w:pPr>
      <w:r>
        <w:rPr>
          <w:szCs w:val="32"/>
        </w:rPr>
        <w:tab/>
      </w:r>
      <w:r>
        <w:rPr>
          <w:rFonts w:hint="eastAsia"/>
          <w:szCs w:val="32"/>
        </w:rPr>
        <w:t>由于时间限制，本次实验主要聚焦于关于环的第二点，尽力去减少出现环的概率。</w:t>
      </w:r>
    </w:p>
    <w:p w14:paraId="13AEBF6C" w14:textId="77777777" w:rsidR="00991018" w:rsidRPr="00991018" w:rsidRDefault="00991018" w:rsidP="00991018">
      <w:pPr>
        <w:rPr>
          <w:rFonts w:hint="eastAsia"/>
        </w:rPr>
      </w:pPr>
    </w:p>
    <w:p w14:paraId="2E4F55F0" w14:textId="6E00722E" w:rsidR="00ED7DD3" w:rsidRPr="00ED7DD3" w:rsidRDefault="00CF2515" w:rsidP="00ED7DD3">
      <w:pPr>
        <w:pStyle w:val="1"/>
        <w:jc w:val="left"/>
        <w:rPr>
          <w:rFonts w:hint="eastAsia"/>
        </w:rPr>
      </w:pPr>
      <w:bookmarkStart w:id="2" w:name="_Toc101368155"/>
      <w:r>
        <w:rPr>
          <w:rFonts w:hint="eastAsia"/>
        </w:rPr>
        <w:t>三、</w:t>
      </w:r>
      <w:r w:rsidR="003C2A0E">
        <w:rPr>
          <w:rFonts w:hint="eastAsia"/>
        </w:rPr>
        <w:t>算法设计</w:t>
      </w:r>
      <w:bookmarkEnd w:id="2"/>
    </w:p>
    <w:p w14:paraId="731BADA2" w14:textId="00F0437E" w:rsidR="0053472D" w:rsidRDefault="00D2422C" w:rsidP="00A341FF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直观想法是在原本Cuckoo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Hashing的基础上进行改进，借鉴chained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hashing的方法，</w:t>
      </w:r>
      <w:r w:rsidR="0053472D">
        <w:rPr>
          <w:rFonts w:ascii="宋体" w:hAnsi="宋体" w:hint="eastAsia"/>
        </w:rPr>
        <w:t>对每一个位置增加额外的空间。如下图所示：</w:t>
      </w:r>
    </w:p>
    <w:p w14:paraId="0E5D3B03" w14:textId="3C49D9E9" w:rsidR="007A24A8" w:rsidRDefault="00235180" w:rsidP="007A24A8">
      <w:pPr>
        <w:keepNext/>
      </w:pPr>
      <w:r w:rsidRPr="002A5B44">
        <w:rPr>
          <w:noProof/>
        </w:rPr>
        <w:drawing>
          <wp:inline distT="0" distB="0" distL="0" distR="0" wp14:anchorId="689D630B" wp14:editId="17D75E50">
            <wp:extent cx="5387340" cy="3619500"/>
            <wp:effectExtent l="0" t="0" r="0" b="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9D746" w14:textId="26A6F5EE" w:rsidR="0053472D" w:rsidRDefault="007A24A8" w:rsidP="007A24A8">
      <w:pPr>
        <w:pStyle w:val="ab"/>
        <w:jc w:val="center"/>
      </w:pPr>
      <w:r>
        <w:t xml:space="preserve">Figure </w:t>
      </w:r>
      <w:fldSimple w:instr=" SEQ Figure \* ARABIC ">
        <w:r w:rsidR="00D47DC3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改进后的</w:t>
      </w:r>
      <w:r>
        <w:rPr>
          <w:rFonts w:hint="eastAsia"/>
        </w:rPr>
        <w:t>Cuckoo</w:t>
      </w:r>
      <w:r>
        <w:t xml:space="preserve"> Hashing</w:t>
      </w:r>
    </w:p>
    <w:p w14:paraId="07D24FA2" w14:textId="0069DF74" w:rsidR="0086551B" w:rsidRDefault="007A24A8" w:rsidP="007A24A8">
      <w:pPr>
        <w:rPr>
          <w:szCs w:val="32"/>
        </w:rPr>
      </w:pPr>
      <w:r>
        <w:rPr>
          <w:szCs w:val="32"/>
        </w:rPr>
        <w:tab/>
      </w:r>
      <w:r>
        <w:rPr>
          <w:rFonts w:hint="eastAsia"/>
          <w:szCs w:val="32"/>
        </w:rPr>
        <w:t>针对每一个元素，相当于增加</w:t>
      </w:r>
      <w:r w:rsidR="0086551B">
        <w:rPr>
          <w:rFonts w:hint="eastAsia"/>
          <w:szCs w:val="32"/>
        </w:rPr>
        <w:t>待选的位置，比如对于</w:t>
      </w:r>
      <w:r w:rsidR="0086551B">
        <w:rPr>
          <w:rFonts w:hint="eastAsia"/>
          <w:szCs w:val="32"/>
        </w:rPr>
        <w:t>1</w:t>
      </w:r>
      <w:r w:rsidR="0086551B">
        <w:rPr>
          <w:szCs w:val="32"/>
        </w:rPr>
        <w:t>9</w:t>
      </w:r>
      <w:r w:rsidR="0086551B">
        <w:rPr>
          <w:rFonts w:hint="eastAsia"/>
          <w:szCs w:val="32"/>
        </w:rPr>
        <w:t>这个元素来说，他会在两个散列共</w:t>
      </w:r>
      <w:r w:rsidR="0086551B">
        <w:rPr>
          <w:rFonts w:hint="eastAsia"/>
          <w:szCs w:val="32"/>
        </w:rPr>
        <w:t>8</w:t>
      </w:r>
      <w:r w:rsidR="0086551B">
        <w:rPr>
          <w:rFonts w:hint="eastAsia"/>
          <w:szCs w:val="32"/>
        </w:rPr>
        <w:t>个位置上进行查看，如果都满才选择一个元素去踢，否则直接插入到空位置。</w:t>
      </w:r>
    </w:p>
    <w:p w14:paraId="78AE03A2" w14:textId="27A3555E" w:rsidR="0086551B" w:rsidRDefault="0086551B" w:rsidP="007A24A8">
      <w:pPr>
        <w:rPr>
          <w:rFonts w:hint="eastAsia"/>
          <w:szCs w:val="32"/>
        </w:rPr>
      </w:pPr>
      <w:r>
        <w:rPr>
          <w:szCs w:val="32"/>
        </w:rPr>
        <w:lastRenderedPageBreak/>
        <w:tab/>
      </w:r>
      <w:r>
        <w:rPr>
          <w:rFonts w:hint="eastAsia"/>
          <w:szCs w:val="32"/>
        </w:rPr>
        <w:t>在这种设定下，</w:t>
      </w:r>
      <w:r w:rsidR="00DE738E">
        <w:rPr>
          <w:rFonts w:hint="eastAsia"/>
          <w:szCs w:val="32"/>
        </w:rPr>
        <w:t>不管是插入，查找还是删除，都只有常数项复杂度的增加，</w:t>
      </w:r>
      <w:r w:rsidR="007C21B4">
        <w:rPr>
          <w:rFonts w:hint="eastAsia"/>
          <w:szCs w:val="32"/>
        </w:rPr>
        <w:t>但是经过测试，</w:t>
      </w:r>
      <w:proofErr w:type="gramStart"/>
      <w:r w:rsidR="007C21B4">
        <w:rPr>
          <w:rFonts w:hint="eastAsia"/>
          <w:szCs w:val="32"/>
        </w:rPr>
        <w:t>重哈希</w:t>
      </w:r>
      <w:proofErr w:type="gramEnd"/>
      <w:r w:rsidR="007C21B4">
        <w:rPr>
          <w:rFonts w:hint="eastAsia"/>
          <w:szCs w:val="32"/>
        </w:rPr>
        <w:t>的时间，即反映出现循环的概率大大降低了。</w:t>
      </w:r>
    </w:p>
    <w:p w14:paraId="68063410" w14:textId="77777777" w:rsidR="007A24A8" w:rsidRPr="007A24A8" w:rsidRDefault="007A24A8" w:rsidP="007A24A8">
      <w:pPr>
        <w:rPr>
          <w:rFonts w:hint="eastAsia"/>
          <w:szCs w:val="32"/>
        </w:rPr>
      </w:pPr>
    </w:p>
    <w:p w14:paraId="2174A1D6" w14:textId="65892C8E" w:rsidR="00A341FF" w:rsidRDefault="00CF2515" w:rsidP="000D0A76">
      <w:pPr>
        <w:pStyle w:val="1"/>
        <w:jc w:val="left"/>
      </w:pPr>
      <w:bookmarkStart w:id="3" w:name="_Toc101368156"/>
      <w:r>
        <w:rPr>
          <w:rFonts w:hint="eastAsia"/>
        </w:rPr>
        <w:t>四、</w:t>
      </w:r>
      <w:r w:rsidR="007C21B4">
        <w:rPr>
          <w:rFonts w:hint="eastAsia"/>
        </w:rPr>
        <w:t>实验与分析</w:t>
      </w:r>
      <w:bookmarkEnd w:id="3"/>
    </w:p>
    <w:p w14:paraId="5A7F2212" w14:textId="0414BC59" w:rsidR="000D0A76" w:rsidRDefault="003D0FF3" w:rsidP="000D0A76">
      <w:pPr>
        <w:rPr>
          <w:szCs w:val="32"/>
        </w:rPr>
      </w:pPr>
      <w:r>
        <w:rPr>
          <w:szCs w:val="32"/>
        </w:rPr>
        <w:tab/>
      </w:r>
      <w:r w:rsidR="000D0A76">
        <w:rPr>
          <w:rFonts w:hint="eastAsia"/>
          <w:szCs w:val="32"/>
        </w:rPr>
        <w:t>实验部分主要从两个方面对改进后的</w:t>
      </w:r>
      <w:r w:rsidR="000D0A76">
        <w:rPr>
          <w:rFonts w:hint="eastAsia"/>
          <w:szCs w:val="32"/>
        </w:rPr>
        <w:t>Cuckoo</w:t>
      </w:r>
      <w:r w:rsidR="000D0A76">
        <w:rPr>
          <w:szCs w:val="32"/>
        </w:rPr>
        <w:t xml:space="preserve"> </w:t>
      </w:r>
      <w:r w:rsidR="000D0A76">
        <w:rPr>
          <w:rFonts w:hint="eastAsia"/>
          <w:szCs w:val="32"/>
        </w:rPr>
        <w:t>Hashing</w:t>
      </w:r>
      <w:r w:rsidR="000D0A76">
        <w:rPr>
          <w:rFonts w:hint="eastAsia"/>
          <w:szCs w:val="32"/>
        </w:rPr>
        <w:t>进行测评：负载因子和时间性能，接下来分别叙述。</w:t>
      </w:r>
      <w:r w:rsidR="005A63D3">
        <w:rPr>
          <w:rFonts w:hint="eastAsia"/>
          <w:szCs w:val="32"/>
        </w:rPr>
        <w:t>测评环</w:t>
      </w:r>
      <w:r w:rsidR="000D0A76">
        <w:rPr>
          <w:rFonts w:hint="eastAsia"/>
          <w:szCs w:val="32"/>
        </w:rPr>
        <w:t>境如下表所示。</w:t>
      </w:r>
    </w:p>
    <w:p w14:paraId="7BC7C91A" w14:textId="41639022" w:rsidR="005A63D3" w:rsidRDefault="005A63D3" w:rsidP="005A63D3">
      <w:pPr>
        <w:pStyle w:val="ab"/>
        <w:keepNext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608A1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测评环境</w:t>
      </w:r>
    </w:p>
    <w:tbl>
      <w:tblPr>
        <w:tblStyle w:val="aa"/>
        <w:tblW w:w="8664" w:type="dxa"/>
        <w:tblInd w:w="0" w:type="dxa"/>
        <w:tblLook w:val="04A0" w:firstRow="1" w:lastRow="0" w:firstColumn="1" w:lastColumn="0" w:noHBand="0" w:noVBand="1"/>
      </w:tblPr>
      <w:tblGrid>
        <w:gridCol w:w="2909"/>
        <w:gridCol w:w="5755"/>
      </w:tblGrid>
      <w:tr w:rsidR="005A63D3" w:rsidRPr="005A63D3" w14:paraId="35526155" w14:textId="77777777" w:rsidTr="00D850DE">
        <w:trPr>
          <w:trHeight w:val="291"/>
        </w:trPr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DF4D" w14:textId="77777777" w:rsidR="005A63D3" w:rsidRPr="005A63D3" w:rsidRDefault="005A63D3" w:rsidP="005A63D3">
            <w:pPr>
              <w:widowControl/>
              <w:rPr>
                <w:szCs w:val="32"/>
              </w:rPr>
            </w:pPr>
            <w:r w:rsidRPr="005A63D3">
              <w:rPr>
                <w:rFonts w:hint="eastAsia"/>
                <w:szCs w:val="32"/>
              </w:rPr>
              <w:t>操作系统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7F16" w14:textId="25F90F45" w:rsidR="005A63D3" w:rsidRPr="005A63D3" w:rsidRDefault="005A63D3" w:rsidP="005A63D3">
            <w:pPr>
              <w:widowControl/>
              <w:rPr>
                <w:szCs w:val="32"/>
              </w:rPr>
            </w:pPr>
            <w:r w:rsidRPr="005A63D3">
              <w:rPr>
                <w:szCs w:val="32"/>
              </w:rPr>
              <w:t>Ubuntu 20.04 LTS</w:t>
            </w:r>
            <w:r>
              <w:rPr>
                <w:szCs w:val="32"/>
              </w:rPr>
              <w:t xml:space="preserve"> </w:t>
            </w:r>
            <w:r>
              <w:rPr>
                <w:rFonts w:hint="eastAsia"/>
                <w:szCs w:val="32"/>
              </w:rPr>
              <w:t>（</w:t>
            </w:r>
            <w:r>
              <w:rPr>
                <w:rFonts w:hint="eastAsia"/>
                <w:szCs w:val="32"/>
              </w:rPr>
              <w:t>WSL</w:t>
            </w:r>
            <w:r>
              <w:rPr>
                <w:rFonts w:hint="eastAsia"/>
                <w:szCs w:val="32"/>
              </w:rPr>
              <w:t>）</w:t>
            </w:r>
          </w:p>
        </w:tc>
      </w:tr>
      <w:tr w:rsidR="005A63D3" w:rsidRPr="005A63D3" w14:paraId="404555D9" w14:textId="77777777" w:rsidTr="00D850DE">
        <w:trPr>
          <w:trHeight w:val="582"/>
        </w:trPr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DAE9" w14:textId="77777777" w:rsidR="005A63D3" w:rsidRPr="005A63D3" w:rsidRDefault="005A63D3" w:rsidP="005A63D3">
            <w:pPr>
              <w:widowControl/>
              <w:rPr>
                <w:szCs w:val="32"/>
              </w:rPr>
            </w:pPr>
            <w:r w:rsidRPr="005A63D3">
              <w:rPr>
                <w:szCs w:val="32"/>
              </w:rPr>
              <w:t>CPU</w:t>
            </w:r>
            <w:r w:rsidRPr="005A63D3">
              <w:rPr>
                <w:rFonts w:hint="eastAsia"/>
                <w:szCs w:val="32"/>
              </w:rPr>
              <w:t>版本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FF1A" w14:textId="28E401CF" w:rsidR="005A63D3" w:rsidRPr="005A63D3" w:rsidRDefault="005A63D3" w:rsidP="005A63D3">
            <w:pPr>
              <w:widowControl/>
              <w:rPr>
                <w:szCs w:val="32"/>
              </w:rPr>
            </w:pPr>
            <w:r w:rsidRPr="005A63D3">
              <w:rPr>
                <w:szCs w:val="32"/>
              </w:rPr>
              <w:t xml:space="preserve">Intel(R) </w:t>
            </w:r>
            <w:proofErr w:type="gramStart"/>
            <w:r w:rsidRPr="005A63D3">
              <w:rPr>
                <w:szCs w:val="32"/>
              </w:rPr>
              <w:t>Core(</w:t>
            </w:r>
            <w:proofErr w:type="gramEnd"/>
            <w:r w:rsidRPr="005A63D3">
              <w:rPr>
                <w:szCs w:val="32"/>
              </w:rPr>
              <w:t>TM) i5-8250U CPU @ 1.60GHz 1.80 GHz</w:t>
            </w:r>
          </w:p>
        </w:tc>
      </w:tr>
      <w:tr w:rsidR="005A63D3" w:rsidRPr="005A63D3" w14:paraId="17002D5F" w14:textId="77777777" w:rsidTr="00D850DE">
        <w:trPr>
          <w:trHeight w:val="283"/>
        </w:trPr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B31A9" w14:textId="7332A8F9" w:rsidR="005A63D3" w:rsidRPr="005A63D3" w:rsidRDefault="005A63D3" w:rsidP="005A63D3">
            <w:pPr>
              <w:widowControl/>
              <w:rPr>
                <w:szCs w:val="32"/>
              </w:rPr>
            </w:pPr>
            <w:r w:rsidRPr="005A63D3">
              <w:rPr>
                <w:szCs w:val="32"/>
              </w:rPr>
              <w:t>G</w:t>
            </w:r>
            <w:r>
              <w:rPr>
                <w:rFonts w:hint="eastAsia"/>
                <w:szCs w:val="32"/>
              </w:rPr>
              <w:t>o</w:t>
            </w:r>
            <w:r w:rsidRPr="005A63D3">
              <w:rPr>
                <w:rFonts w:hint="eastAsia"/>
                <w:szCs w:val="32"/>
              </w:rPr>
              <w:t>版本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CF357" w14:textId="69219EFE" w:rsidR="005A63D3" w:rsidRPr="005A63D3" w:rsidRDefault="005A63D3" w:rsidP="005A63D3">
            <w:pPr>
              <w:widowControl/>
              <w:rPr>
                <w:szCs w:val="32"/>
              </w:rPr>
            </w:pPr>
            <w:r>
              <w:rPr>
                <w:rFonts w:hint="eastAsia"/>
                <w:szCs w:val="32"/>
              </w:rPr>
              <w:t>1</w:t>
            </w:r>
            <w:r>
              <w:rPr>
                <w:szCs w:val="32"/>
              </w:rPr>
              <w:t>.18</w:t>
            </w:r>
          </w:p>
        </w:tc>
      </w:tr>
    </w:tbl>
    <w:p w14:paraId="04835BF3" w14:textId="77777777" w:rsidR="00C30D49" w:rsidRDefault="00C30D49" w:rsidP="000D0A76">
      <w:pPr>
        <w:rPr>
          <w:szCs w:val="32"/>
        </w:rPr>
      </w:pPr>
    </w:p>
    <w:p w14:paraId="5EBAAAA6" w14:textId="14F131EB" w:rsidR="00C30D49" w:rsidRPr="000D0A76" w:rsidRDefault="003D0FF3" w:rsidP="000D0A76">
      <w:pPr>
        <w:rPr>
          <w:rFonts w:hint="eastAsia"/>
          <w:szCs w:val="32"/>
        </w:rPr>
      </w:pPr>
      <w:r>
        <w:rPr>
          <w:szCs w:val="32"/>
        </w:rPr>
        <w:tab/>
      </w:r>
      <w:r w:rsidR="00C30D49">
        <w:rPr>
          <w:rFonts w:hint="eastAsia"/>
          <w:szCs w:val="32"/>
        </w:rPr>
        <w:t>需要注意的是，在所有实验中，对于成环的判断，采用踢出次数大于某一个常数便判断成环，实验中这个常数为</w:t>
      </w:r>
      <w:r w:rsidR="00C30D49">
        <w:rPr>
          <w:rFonts w:hint="eastAsia"/>
          <w:szCs w:val="32"/>
        </w:rPr>
        <w:t>1</w:t>
      </w:r>
      <w:r w:rsidR="00C30D49">
        <w:rPr>
          <w:szCs w:val="32"/>
        </w:rPr>
        <w:t>000</w:t>
      </w:r>
      <w:r w:rsidR="00C30D49">
        <w:rPr>
          <w:rFonts w:hint="eastAsia"/>
          <w:szCs w:val="32"/>
        </w:rPr>
        <w:t>。</w:t>
      </w:r>
    </w:p>
    <w:p w14:paraId="0BA59EED" w14:textId="59C6E856" w:rsidR="000D0A76" w:rsidRDefault="000D0A76" w:rsidP="005A63D3">
      <w:pPr>
        <w:pStyle w:val="2"/>
        <w:jc w:val="left"/>
      </w:pPr>
      <w:bookmarkStart w:id="4" w:name="_Toc101368157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负载因子</w:t>
      </w:r>
      <w:bookmarkEnd w:id="4"/>
    </w:p>
    <w:p w14:paraId="3ECC059C" w14:textId="0909E843" w:rsidR="005A63D3" w:rsidRDefault="005A63D3" w:rsidP="005A63D3">
      <w:r>
        <w:tab/>
      </w:r>
      <w:r>
        <w:rPr>
          <w:rFonts w:hint="eastAsia"/>
        </w:rPr>
        <w:t>对于负载因子，其定义为使用空间占</w:t>
      </w:r>
      <w:proofErr w:type="gramStart"/>
      <w:r>
        <w:rPr>
          <w:rFonts w:hint="eastAsia"/>
        </w:rPr>
        <w:t>总空间</w:t>
      </w:r>
      <w:proofErr w:type="gramEnd"/>
      <w:r>
        <w:rPr>
          <w:rFonts w:hint="eastAsia"/>
        </w:rPr>
        <w:t>的比例，对于基础版</w:t>
      </w:r>
      <w:r>
        <w:rPr>
          <w:rFonts w:hint="eastAsia"/>
        </w:rPr>
        <w:t>Cuckoo</w:t>
      </w:r>
      <w:r>
        <w:t xml:space="preserve"> </w:t>
      </w:r>
      <w:r>
        <w:rPr>
          <w:rFonts w:hint="eastAsia"/>
        </w:rPr>
        <w:t>Hashing</w:t>
      </w:r>
      <w:r>
        <w:rPr>
          <w:rFonts w:hint="eastAsia"/>
        </w:rPr>
        <w:t>，其计算公式如下：</w:t>
      </w:r>
    </w:p>
    <w:p w14:paraId="5C1FFEEC" w14:textId="77777777" w:rsidR="000D680C" w:rsidRDefault="000D680C" w:rsidP="005A63D3">
      <w:pPr>
        <w:rPr>
          <w:rFonts w:hint="eastAsia"/>
        </w:rPr>
      </w:pPr>
    </w:p>
    <w:p w14:paraId="1CE570BF" w14:textId="0D4CCE0B" w:rsidR="000D680C" w:rsidRPr="0031635B" w:rsidRDefault="0031635B" w:rsidP="005A63D3"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LF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OccupiedNu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+OccupiedNu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HashTableSize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CE415B1" w14:textId="77777777" w:rsidR="00D850DE" w:rsidRDefault="00536D0B" w:rsidP="005A63D3">
      <w:r>
        <w:tab/>
      </w:r>
    </w:p>
    <w:p w14:paraId="17EF4171" w14:textId="7BF83A5E" w:rsidR="0031635B" w:rsidRDefault="0031635B" w:rsidP="005A63D3">
      <w:r>
        <w:rPr>
          <w:rFonts w:hint="eastAsia"/>
        </w:rPr>
        <w:t>其中，</w:t>
      </w:r>
      <w:r>
        <w:rPr>
          <w:rFonts w:hint="eastAsia"/>
        </w:rPr>
        <w:t>OccupiedNum</w:t>
      </w:r>
      <w:r>
        <w:t>1</w:t>
      </w:r>
      <w:r>
        <w:rPr>
          <w:rFonts w:hint="eastAsia"/>
        </w:rPr>
        <w:t>代表散列</w:t>
      </w:r>
      <w:r>
        <w:rPr>
          <w:rFonts w:hint="eastAsia"/>
        </w:rPr>
        <w:t>1</w:t>
      </w:r>
      <w:r>
        <w:rPr>
          <w:rFonts w:hint="eastAsia"/>
        </w:rPr>
        <w:t>中的占用的位置数量，</w:t>
      </w:r>
      <w:r>
        <w:rPr>
          <w:rFonts w:hint="eastAsia"/>
        </w:rPr>
        <w:t>Occu</w:t>
      </w:r>
      <w:r>
        <w:t>p</w:t>
      </w:r>
      <w:r>
        <w:rPr>
          <w:rFonts w:hint="eastAsia"/>
        </w:rPr>
        <w:t>iedNum</w:t>
      </w:r>
      <w:r>
        <w:t>2</w:t>
      </w:r>
      <w:r>
        <w:rPr>
          <w:rFonts w:hint="eastAsia"/>
        </w:rPr>
        <w:t>同理，</w:t>
      </w:r>
      <w:proofErr w:type="spellStart"/>
      <w:r>
        <w:rPr>
          <w:rFonts w:hint="eastAsia"/>
        </w:rPr>
        <w:t>HashTableSize</w:t>
      </w:r>
      <w:proofErr w:type="spellEnd"/>
      <w:r>
        <w:rPr>
          <w:rFonts w:hint="eastAsia"/>
        </w:rPr>
        <w:t>为散列的长度</w:t>
      </w:r>
    </w:p>
    <w:p w14:paraId="28662039" w14:textId="4E26239C" w:rsidR="0031635B" w:rsidRDefault="0031635B" w:rsidP="005A63D3">
      <w:r>
        <w:tab/>
      </w:r>
      <w:r>
        <w:rPr>
          <w:rFonts w:hint="eastAsia"/>
        </w:rPr>
        <w:t>对于</w:t>
      </w:r>
      <w:r>
        <w:rPr>
          <w:rFonts w:hint="eastAsia"/>
        </w:rPr>
        <w:t>Cuckoo</w:t>
      </w:r>
      <w:r>
        <w:t xml:space="preserve"> </w:t>
      </w:r>
      <w:r>
        <w:rPr>
          <w:rFonts w:hint="eastAsia"/>
        </w:rPr>
        <w:t>Hashing</w:t>
      </w:r>
      <w:r>
        <w:t xml:space="preserve"> </w:t>
      </w:r>
      <w:r>
        <w:rPr>
          <w:rFonts w:hint="eastAsia"/>
        </w:rPr>
        <w:t>Plus</w:t>
      </w:r>
      <w:r>
        <w:rPr>
          <w:rFonts w:hint="eastAsia"/>
        </w:rPr>
        <w:t>，其</w:t>
      </w:r>
      <w:r w:rsidR="00841D4A">
        <w:rPr>
          <w:rFonts w:hint="eastAsia"/>
        </w:rPr>
        <w:t>负载因子的</w:t>
      </w:r>
      <w:r>
        <w:rPr>
          <w:rFonts w:hint="eastAsia"/>
        </w:rPr>
        <w:t>计算公式如下</w:t>
      </w:r>
      <w:r w:rsidR="007A0066">
        <w:rPr>
          <w:rFonts w:hint="eastAsia"/>
        </w:rPr>
        <w:t>：</w:t>
      </w:r>
    </w:p>
    <w:p w14:paraId="28310777" w14:textId="77777777" w:rsidR="00D850DE" w:rsidRDefault="00D850DE" w:rsidP="005A63D3">
      <w:pPr>
        <w:rPr>
          <w:rFonts w:hint="eastAsia"/>
        </w:rPr>
      </w:pPr>
    </w:p>
    <w:p w14:paraId="0B53D1B9" w14:textId="26510782" w:rsidR="007A0066" w:rsidRPr="007A0066" w:rsidRDefault="007A0066" w:rsidP="005A63D3">
      <m:oMathPara>
        <m:oMath>
          <m:r>
            <w:rPr>
              <w:rFonts w:ascii="Cambria Math" w:hAnsi="Cambria Math" w:hint="eastAsia"/>
            </w:rPr>
            <m:t>LF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OccupiedNu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+OccupiedNu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2*HashTableSize*PlaceNum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B752B45" w14:textId="03AB635B" w:rsidR="000D680C" w:rsidRDefault="000D680C" w:rsidP="005A63D3">
      <w:pPr>
        <w:rPr>
          <w:rFonts w:hint="eastAsia"/>
        </w:rPr>
      </w:pPr>
    </w:p>
    <w:p w14:paraId="3E7BCE3E" w14:textId="0C6666D3" w:rsidR="006C735B" w:rsidRDefault="00536D0B" w:rsidP="005A63D3">
      <w:r>
        <w:tab/>
      </w:r>
      <w:r w:rsidR="00235180">
        <w:rPr>
          <w:rFonts w:hint="eastAsia"/>
        </w:rPr>
        <w:t>其中，</w:t>
      </w:r>
      <w:proofErr w:type="spellStart"/>
      <w:r w:rsidR="00841D4A">
        <w:rPr>
          <w:rFonts w:hint="eastAsia"/>
        </w:rPr>
        <w:t>PlaceNum</w:t>
      </w:r>
      <w:proofErr w:type="spellEnd"/>
      <w:r w:rsidR="00841D4A">
        <w:rPr>
          <w:rFonts w:hint="eastAsia"/>
        </w:rPr>
        <w:t>为某一个位置所拥有的可放置位置的数量。</w:t>
      </w:r>
    </w:p>
    <w:p w14:paraId="430AD7F3" w14:textId="1A674B83" w:rsidR="002628C1" w:rsidRDefault="002628C1" w:rsidP="005A63D3">
      <w:pPr>
        <w:rPr>
          <w:rFonts w:hint="eastAsia"/>
        </w:rPr>
      </w:pPr>
      <w:r>
        <w:tab/>
      </w:r>
      <w:r>
        <w:rPr>
          <w:rFonts w:hint="eastAsia"/>
        </w:rPr>
        <w:t>数据规模为</w:t>
      </w:r>
      <w:r>
        <w:rPr>
          <w:rFonts w:hint="eastAsia"/>
        </w:rPr>
        <w:t>1</w:t>
      </w:r>
      <w:r>
        <w:t>000000</w:t>
      </w:r>
      <w:r>
        <w:rPr>
          <w:rFonts w:hint="eastAsia"/>
        </w:rPr>
        <w:t>，</w:t>
      </w:r>
      <w:r w:rsidR="008803E4">
        <w:rPr>
          <w:rFonts w:hint="eastAsia"/>
        </w:rPr>
        <w:t>最大</w:t>
      </w:r>
      <w:r>
        <w:rPr>
          <w:rFonts w:hint="eastAsia"/>
        </w:rPr>
        <w:t>负载</w:t>
      </w:r>
      <w:proofErr w:type="gramStart"/>
      <w:r>
        <w:rPr>
          <w:rFonts w:hint="eastAsia"/>
        </w:rPr>
        <w:t>因子随可放置</w:t>
      </w:r>
      <w:proofErr w:type="gramEnd"/>
      <w:r>
        <w:rPr>
          <w:rFonts w:hint="eastAsia"/>
        </w:rPr>
        <w:t>位置的数量的变化情况如下图所示：</w:t>
      </w:r>
    </w:p>
    <w:p w14:paraId="3030B04C" w14:textId="67F87160" w:rsidR="002628C1" w:rsidRDefault="002628C1" w:rsidP="002628C1">
      <w:pPr>
        <w:pStyle w:val="ab"/>
        <w:keepNext/>
        <w:jc w:val="center"/>
      </w:pPr>
      <w:r>
        <w:lastRenderedPageBreak/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C608A1">
        <w:rPr>
          <w:noProof/>
        </w:rPr>
        <w:t>2</w:t>
      </w:r>
      <w:r>
        <w:fldChar w:fldCharType="end"/>
      </w:r>
      <w:r>
        <w:t xml:space="preserve"> </w:t>
      </w:r>
      <w:r w:rsidR="008803E4">
        <w:rPr>
          <w:rFonts w:hint="eastAsia"/>
        </w:rPr>
        <w:t>最大</w:t>
      </w:r>
      <w:r w:rsidRPr="002628C1">
        <w:rPr>
          <w:rFonts w:hint="eastAsia"/>
        </w:rPr>
        <w:t>负载</w:t>
      </w:r>
      <w:proofErr w:type="gramStart"/>
      <w:r w:rsidRPr="002628C1">
        <w:rPr>
          <w:rFonts w:hint="eastAsia"/>
        </w:rPr>
        <w:t>因子随可放置</w:t>
      </w:r>
      <w:proofErr w:type="gramEnd"/>
      <w:r w:rsidRPr="002628C1">
        <w:rPr>
          <w:rFonts w:hint="eastAsia"/>
        </w:rPr>
        <w:t>位置的数量的变化情况</w:t>
      </w:r>
    </w:p>
    <w:p w14:paraId="7BBEB684" w14:textId="0FCCA0A1" w:rsidR="002628C1" w:rsidRDefault="002628C1" w:rsidP="002628C1">
      <w:pPr>
        <w:jc w:val="center"/>
      </w:pPr>
      <w:r>
        <w:rPr>
          <w:noProof/>
        </w:rPr>
        <w:drawing>
          <wp:inline distT="0" distB="0" distL="0" distR="0" wp14:anchorId="286AF6FF" wp14:editId="2A926DCE">
            <wp:extent cx="4488569" cy="262912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ECFF" w14:textId="7CB2B32D" w:rsidR="002628C1" w:rsidRDefault="00536D0B" w:rsidP="002628C1">
      <w:r>
        <w:tab/>
      </w:r>
      <w:r w:rsidR="002628C1">
        <w:rPr>
          <w:rFonts w:hint="eastAsia"/>
        </w:rPr>
        <w:t>其中，可放置数目为</w:t>
      </w:r>
      <w:r w:rsidR="002628C1">
        <w:rPr>
          <w:rFonts w:hint="eastAsia"/>
        </w:rPr>
        <w:t>1</w:t>
      </w:r>
      <w:r w:rsidR="002628C1">
        <w:rPr>
          <w:rFonts w:hint="eastAsia"/>
        </w:rPr>
        <w:t>时为基础版</w:t>
      </w:r>
      <w:r w:rsidR="002628C1">
        <w:rPr>
          <w:rFonts w:hint="eastAsia"/>
        </w:rPr>
        <w:t>cuckoo</w:t>
      </w:r>
      <w:r w:rsidR="002628C1">
        <w:t xml:space="preserve"> </w:t>
      </w:r>
      <w:r w:rsidR="002628C1">
        <w:rPr>
          <w:rFonts w:hint="eastAsia"/>
        </w:rPr>
        <w:t>hashing</w:t>
      </w:r>
      <w:r w:rsidR="002628C1">
        <w:rPr>
          <w:rFonts w:hint="eastAsia"/>
        </w:rPr>
        <w:t>。可以看到，随着可放置数目的增加，最大负载因子上升，这说明增加可放置位置确实可以提升</w:t>
      </w:r>
      <w:r w:rsidR="002628C1">
        <w:rPr>
          <w:rFonts w:hint="eastAsia"/>
        </w:rPr>
        <w:t>cuckoo</w:t>
      </w:r>
      <w:r w:rsidR="002628C1">
        <w:t xml:space="preserve"> </w:t>
      </w:r>
      <w:r w:rsidR="002628C1">
        <w:rPr>
          <w:rFonts w:hint="eastAsia"/>
        </w:rPr>
        <w:t>hashing</w:t>
      </w:r>
      <w:r w:rsidR="002628C1">
        <w:rPr>
          <w:rFonts w:hint="eastAsia"/>
        </w:rPr>
        <w:t>的空间利用率。</w:t>
      </w:r>
    </w:p>
    <w:p w14:paraId="397FACD3" w14:textId="77777777" w:rsidR="008803E4" w:rsidRPr="00235180" w:rsidRDefault="008803E4" w:rsidP="002628C1">
      <w:pPr>
        <w:rPr>
          <w:rFonts w:hint="eastAsia"/>
        </w:rPr>
      </w:pPr>
    </w:p>
    <w:p w14:paraId="082152E8" w14:textId="031D3B89" w:rsidR="000D0A76" w:rsidRDefault="000D0A76" w:rsidP="000D0A76">
      <w:pPr>
        <w:pStyle w:val="2"/>
        <w:jc w:val="left"/>
      </w:pPr>
      <w:bookmarkStart w:id="5" w:name="_Toc101368158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时间性能</w:t>
      </w:r>
      <w:bookmarkEnd w:id="5"/>
    </w:p>
    <w:p w14:paraId="6EADEADD" w14:textId="6E90C0E7" w:rsidR="006E5F43" w:rsidRDefault="00536D0B" w:rsidP="008803E4">
      <w:r>
        <w:tab/>
      </w:r>
      <w:r w:rsidR="006E5F43">
        <w:rPr>
          <w:rFonts w:hint="eastAsia"/>
        </w:rPr>
        <w:t>时间性</w:t>
      </w:r>
      <w:proofErr w:type="gramStart"/>
      <w:r w:rsidR="006E5F43">
        <w:rPr>
          <w:rFonts w:hint="eastAsia"/>
        </w:rPr>
        <w:t>能主要</w:t>
      </w:r>
      <w:proofErr w:type="gramEnd"/>
      <w:r w:rsidR="006E5F43">
        <w:rPr>
          <w:rFonts w:hint="eastAsia"/>
        </w:rPr>
        <w:t>从两个角度测评：</w:t>
      </w:r>
    </w:p>
    <w:p w14:paraId="1381AB5F" w14:textId="42454BFD" w:rsidR="008803E4" w:rsidRDefault="00536D0B" w:rsidP="008803E4">
      <w:r>
        <w:tab/>
      </w:r>
      <w:r w:rsidR="006E5F43">
        <w:t xml:space="preserve">1. </w:t>
      </w:r>
      <w:r w:rsidR="006E5F43">
        <w:rPr>
          <w:rFonts w:hint="eastAsia"/>
        </w:rPr>
        <w:t>达到最大负载因子时的插入时间、</w:t>
      </w:r>
      <w:proofErr w:type="gramStart"/>
      <w:r w:rsidR="006E5F43">
        <w:rPr>
          <w:rFonts w:hint="eastAsia"/>
        </w:rPr>
        <w:t>重哈希</w:t>
      </w:r>
      <w:proofErr w:type="gramEnd"/>
      <w:r w:rsidR="006E5F43">
        <w:rPr>
          <w:rFonts w:hint="eastAsia"/>
        </w:rPr>
        <w:t>时间、查询时间。</w:t>
      </w:r>
    </w:p>
    <w:p w14:paraId="09BB0715" w14:textId="7780FC4D" w:rsidR="00C608A1" w:rsidRDefault="00536D0B" w:rsidP="00C608A1">
      <w:r>
        <w:tab/>
      </w:r>
      <w:r w:rsidR="006E5F43">
        <w:rPr>
          <w:rFonts w:hint="eastAsia"/>
        </w:rPr>
        <w:t>2</w:t>
      </w:r>
      <w:r w:rsidR="006E5F43">
        <w:t xml:space="preserve">. </w:t>
      </w:r>
      <w:r w:rsidR="006E5F43">
        <w:rPr>
          <w:rFonts w:hint="eastAsia"/>
        </w:rPr>
        <w:t>插入时间、</w:t>
      </w:r>
      <w:proofErr w:type="gramStart"/>
      <w:r w:rsidR="006E5F43">
        <w:rPr>
          <w:rFonts w:hint="eastAsia"/>
        </w:rPr>
        <w:t>重哈希</w:t>
      </w:r>
      <w:proofErr w:type="gramEnd"/>
      <w:r w:rsidR="006E5F43">
        <w:rPr>
          <w:rFonts w:hint="eastAsia"/>
        </w:rPr>
        <w:t>时间、查询时间随着负载因子的变化情况。</w:t>
      </w:r>
    </w:p>
    <w:p w14:paraId="3A0F3CDD" w14:textId="77777777" w:rsidR="00C608A1" w:rsidRDefault="00C608A1" w:rsidP="00C608A1"/>
    <w:p w14:paraId="3A713350" w14:textId="77777777" w:rsidR="00C608A1" w:rsidRDefault="00C608A1" w:rsidP="00C608A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F07765" wp14:editId="44B0C3DF">
            <wp:extent cx="4842541" cy="2964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0858" cy="296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116B" w14:textId="3C399E70" w:rsidR="006E5F43" w:rsidRDefault="00C608A1" w:rsidP="00C608A1">
      <w:pPr>
        <w:pStyle w:val="ab"/>
        <w:jc w:val="center"/>
        <w:rPr>
          <w:rFonts w:hint="eastAsia"/>
        </w:rPr>
      </w:pPr>
      <w:r>
        <w:t xml:space="preserve">Figure </w:t>
      </w:r>
      <w:fldSimple w:instr=" SEQ Figure \* ARABIC ">
        <w:r w:rsidR="00D47DC3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达到最大负载因子时的各操作时间</w:t>
      </w:r>
      <w:r w:rsidR="00536D0B">
        <w:rPr>
          <w:rFonts w:hint="eastAsia"/>
        </w:rPr>
        <w:t>（设定同上）</w:t>
      </w:r>
    </w:p>
    <w:p w14:paraId="7F62DF1F" w14:textId="77777777" w:rsidR="00C30D49" w:rsidRDefault="00C608A1" w:rsidP="00C608A1">
      <w:pPr>
        <w:jc w:val="left"/>
      </w:pPr>
      <w:r>
        <w:tab/>
      </w:r>
      <w:r>
        <w:rPr>
          <w:rFonts w:hint="eastAsia"/>
        </w:rPr>
        <w:t>可以看到，三种操作中，最耗时的是插入操作，而对于插入操作，其大部分时间都用于</w:t>
      </w:r>
      <w:proofErr w:type="gramStart"/>
      <w:r>
        <w:rPr>
          <w:rFonts w:hint="eastAsia"/>
        </w:rPr>
        <w:t>了重哈希</w:t>
      </w:r>
      <w:proofErr w:type="gramEnd"/>
      <w:r>
        <w:rPr>
          <w:rFonts w:hint="eastAsia"/>
        </w:rPr>
        <w:t>，这也是比较符合预期的</w:t>
      </w:r>
      <w:r w:rsidR="00C30D49">
        <w:rPr>
          <w:rFonts w:hint="eastAsia"/>
        </w:rPr>
        <w:t>。</w:t>
      </w:r>
    </w:p>
    <w:p w14:paraId="12279588" w14:textId="76CA4C71" w:rsidR="00C608A1" w:rsidRDefault="00C30D49" w:rsidP="00C608A1">
      <w:pPr>
        <w:jc w:val="left"/>
      </w:pPr>
      <w:r>
        <w:tab/>
      </w:r>
      <w:r w:rsidR="00C608A1">
        <w:rPr>
          <w:rFonts w:hint="eastAsia"/>
        </w:rPr>
        <w:t>值得注意的是，对于可放置数目增加的情况，</w:t>
      </w:r>
      <w:proofErr w:type="gramStart"/>
      <w:r w:rsidR="00C608A1">
        <w:rPr>
          <w:rFonts w:hint="eastAsia"/>
        </w:rPr>
        <w:t>由之前</w:t>
      </w:r>
      <w:proofErr w:type="gramEnd"/>
      <w:r w:rsidR="00C608A1">
        <w:rPr>
          <w:rFonts w:hint="eastAsia"/>
        </w:rPr>
        <w:t>的</w:t>
      </w:r>
      <w:proofErr w:type="gramStart"/>
      <w:r w:rsidR="00C608A1">
        <w:rPr>
          <w:rFonts w:hint="eastAsia"/>
        </w:rPr>
        <w:t>的</w:t>
      </w:r>
      <w:proofErr w:type="gramEnd"/>
      <w:r w:rsidR="00C608A1">
        <w:rPr>
          <w:rFonts w:hint="eastAsia"/>
        </w:rPr>
        <w:t>实验可知，其负载因子更高，也就是空间利用率更高了，而这些的总的数据规模都相同，所以也就是说</w:t>
      </w:r>
      <w:r>
        <w:rPr>
          <w:rFonts w:hint="eastAsia"/>
        </w:rPr>
        <w:t>插入到</w:t>
      </w:r>
      <w:r w:rsidR="00C608A1">
        <w:rPr>
          <w:rFonts w:hint="eastAsia"/>
        </w:rPr>
        <w:t>哈希表中的数据也就更多了，</w:t>
      </w:r>
      <w:r>
        <w:rPr>
          <w:rFonts w:hint="eastAsia"/>
        </w:rPr>
        <w:t>根据结果可以发现，尽管数据多了，但是插入时间和</w:t>
      </w:r>
      <w:proofErr w:type="gramStart"/>
      <w:r>
        <w:rPr>
          <w:rFonts w:hint="eastAsia"/>
        </w:rPr>
        <w:t>重哈希时间</w:t>
      </w:r>
      <w:proofErr w:type="gramEnd"/>
      <w:r>
        <w:rPr>
          <w:rFonts w:hint="eastAsia"/>
        </w:rPr>
        <w:t>都有所降低。这进一步说明了可放置数目的增加大大减少</w:t>
      </w:r>
      <w:proofErr w:type="gramStart"/>
      <w:r>
        <w:rPr>
          <w:rFonts w:hint="eastAsia"/>
        </w:rPr>
        <w:t>了重哈希</w:t>
      </w:r>
      <w:proofErr w:type="gramEnd"/>
      <w:r>
        <w:rPr>
          <w:rFonts w:hint="eastAsia"/>
        </w:rPr>
        <w:t>的概率，也就是</w:t>
      </w:r>
      <w:r w:rsidR="003D0FF3">
        <w:rPr>
          <w:rFonts w:hint="eastAsia"/>
        </w:rPr>
        <w:t>成环的概率大大减少了。</w:t>
      </w:r>
    </w:p>
    <w:p w14:paraId="49E38D0D" w14:textId="39A70B42" w:rsidR="00311843" w:rsidRDefault="00311843" w:rsidP="00C608A1">
      <w:pPr>
        <w:jc w:val="left"/>
      </w:pPr>
    </w:p>
    <w:p w14:paraId="7DEA79B0" w14:textId="5FB06E5F" w:rsidR="00BE4EE6" w:rsidRDefault="00D47DC3" w:rsidP="00BE4EE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CDFF4FB" wp14:editId="7753AA12">
            <wp:extent cx="3505200" cy="2182748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0672" cy="21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867AD28" w14:textId="64AC2239" w:rsidR="00311843" w:rsidRDefault="00BE4EE6" w:rsidP="00BE4EE6">
      <w:pPr>
        <w:jc w:val="center"/>
      </w:pPr>
      <w:r>
        <w:rPr>
          <w:noProof/>
        </w:rPr>
        <w:lastRenderedPageBreak/>
        <w:drawing>
          <wp:inline distT="0" distB="0" distL="0" distR="0" wp14:anchorId="16648F06" wp14:editId="64541CF0">
            <wp:extent cx="3735059" cy="23012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4994" cy="23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B50" w14:textId="77777777" w:rsidR="00D47DC3" w:rsidRDefault="00D47DC3" w:rsidP="00D47DC3">
      <w:pPr>
        <w:keepNext/>
        <w:jc w:val="center"/>
      </w:pPr>
      <w:r>
        <w:rPr>
          <w:noProof/>
        </w:rPr>
        <w:drawing>
          <wp:inline distT="0" distB="0" distL="0" distR="0" wp14:anchorId="1DAF7F4B" wp14:editId="46096166">
            <wp:extent cx="3369945" cy="2112420"/>
            <wp:effectExtent l="0" t="0" r="190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4767" cy="212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D89F" w14:textId="144AA872" w:rsidR="00D47DC3" w:rsidRDefault="00D47DC3" w:rsidP="00D47DC3">
      <w:pPr>
        <w:pStyle w:val="ab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 w:rsidRPr="00D47DC3">
        <w:rPr>
          <w:rFonts w:hint="eastAsia"/>
        </w:rPr>
        <w:t>插入时间、</w:t>
      </w:r>
      <w:proofErr w:type="gramStart"/>
      <w:r w:rsidRPr="00D47DC3">
        <w:rPr>
          <w:rFonts w:hint="eastAsia"/>
        </w:rPr>
        <w:t>重哈希</w:t>
      </w:r>
      <w:proofErr w:type="gramEnd"/>
      <w:r w:rsidRPr="00D47DC3">
        <w:rPr>
          <w:rFonts w:hint="eastAsia"/>
        </w:rPr>
        <w:t>时间、查询时间随着负载因子的变化情况</w:t>
      </w:r>
    </w:p>
    <w:p w14:paraId="0F2CC98D" w14:textId="77777777" w:rsidR="00987EF4" w:rsidRPr="00987EF4" w:rsidRDefault="00987EF4" w:rsidP="00987EF4">
      <w:pPr>
        <w:rPr>
          <w:rFonts w:hint="eastAsia"/>
        </w:rPr>
      </w:pPr>
    </w:p>
    <w:p w14:paraId="6D645A9A" w14:textId="77777777" w:rsidR="00987EF4" w:rsidRDefault="00D47DC3" w:rsidP="008803E4">
      <w:r>
        <w:tab/>
      </w:r>
      <w:r>
        <w:rPr>
          <w:rFonts w:hint="eastAsia"/>
        </w:rPr>
        <w:t>可以看到，对于插入时间，其实可放置数目的增加并不会显著增加</w:t>
      </w:r>
      <w:r w:rsidR="00987EF4">
        <w:rPr>
          <w:rFonts w:hint="eastAsia"/>
        </w:rPr>
        <w:t>插入的时间，可以说是几乎没有影响。</w:t>
      </w:r>
    </w:p>
    <w:p w14:paraId="177506B4" w14:textId="553F0F4A" w:rsidR="008803E4" w:rsidRDefault="00987EF4" w:rsidP="008803E4">
      <w:r>
        <w:tab/>
      </w:r>
      <w:r>
        <w:rPr>
          <w:rFonts w:hint="eastAsia"/>
        </w:rPr>
        <w:t>另一方面，比较有趣的是，结合插入时间和</w:t>
      </w:r>
      <w:proofErr w:type="gramStart"/>
      <w:r>
        <w:rPr>
          <w:rFonts w:hint="eastAsia"/>
        </w:rPr>
        <w:t>重哈希时间</w:t>
      </w:r>
      <w:proofErr w:type="gramEnd"/>
      <w:r>
        <w:rPr>
          <w:rFonts w:hint="eastAsia"/>
        </w:rPr>
        <w:t>两张图我们可以发现，</w:t>
      </w:r>
      <w:proofErr w:type="gramStart"/>
      <w:r>
        <w:rPr>
          <w:rFonts w:hint="eastAsia"/>
        </w:rPr>
        <w:t>重哈希往往</w:t>
      </w:r>
      <w:proofErr w:type="gramEnd"/>
      <w:r>
        <w:rPr>
          <w:rFonts w:hint="eastAsia"/>
        </w:rPr>
        <w:t>发生在负载因子快要达到最大的时候才发生。这可以给我们一个使用上的建议，即只要我们在最大负载因子的阈值内，进行插入查询删除等操作，就并不会</w:t>
      </w:r>
      <w:proofErr w:type="gramStart"/>
      <w:r>
        <w:rPr>
          <w:rFonts w:hint="eastAsia"/>
        </w:rPr>
        <w:t>受到重哈希</w:t>
      </w:r>
      <w:proofErr w:type="gramEnd"/>
      <w:r>
        <w:rPr>
          <w:rFonts w:hint="eastAsia"/>
        </w:rPr>
        <w:t>的困扰，可以非常高效的使用</w:t>
      </w:r>
      <w:r>
        <w:rPr>
          <w:rFonts w:hint="eastAsia"/>
        </w:rPr>
        <w:t>cuckoo</w:t>
      </w:r>
      <w:r>
        <w:t xml:space="preserve"> </w:t>
      </w:r>
      <w:r>
        <w:rPr>
          <w:rFonts w:hint="eastAsia"/>
        </w:rPr>
        <w:t>hashing</w:t>
      </w:r>
      <w:r>
        <w:rPr>
          <w:rFonts w:hint="eastAsia"/>
        </w:rPr>
        <w:t>。</w:t>
      </w:r>
    </w:p>
    <w:p w14:paraId="6F3A68D0" w14:textId="312FFC13" w:rsidR="00CC770B" w:rsidRDefault="00CC770B">
      <w:pPr>
        <w:spacing w:line="240" w:lineRule="auto"/>
        <w:jc w:val="left"/>
      </w:pPr>
      <w:r>
        <w:br w:type="page"/>
      </w:r>
    </w:p>
    <w:p w14:paraId="18E6330E" w14:textId="77777777" w:rsidR="00987EF4" w:rsidRPr="008803E4" w:rsidRDefault="00987EF4" w:rsidP="008803E4">
      <w:pPr>
        <w:rPr>
          <w:rFonts w:hint="eastAsia"/>
        </w:rPr>
      </w:pPr>
    </w:p>
    <w:p w14:paraId="3699008B" w14:textId="3F644E55" w:rsidR="00FF3495" w:rsidRDefault="00D645D5">
      <w:pPr>
        <w:pStyle w:val="1"/>
        <w:jc w:val="left"/>
        <w:rPr>
          <w:rFonts w:hint="eastAsia"/>
        </w:rPr>
      </w:pPr>
      <w:bookmarkStart w:id="6" w:name="_Toc101368159"/>
      <w:r>
        <w:rPr>
          <w:rFonts w:hint="eastAsia"/>
        </w:rPr>
        <w:t>五、</w:t>
      </w:r>
      <w:r w:rsidR="003C2A0E">
        <w:rPr>
          <w:rFonts w:hint="eastAsia"/>
        </w:rPr>
        <w:t>结论</w:t>
      </w:r>
      <w:bookmarkEnd w:id="6"/>
    </w:p>
    <w:p w14:paraId="6CBBE298" w14:textId="54968B15" w:rsidR="006238BE" w:rsidRDefault="00F5270E">
      <w:pPr>
        <w:ind w:firstLineChars="200" w:firstLine="480"/>
      </w:pPr>
      <w:r>
        <w:rPr>
          <w:rFonts w:hint="eastAsia"/>
        </w:rPr>
        <w:t>本次实验对</w:t>
      </w:r>
      <w:r>
        <w:rPr>
          <w:rFonts w:hint="eastAsia"/>
        </w:rPr>
        <w:t>Cuckoo</w:t>
      </w:r>
      <w:r>
        <w:t xml:space="preserve"> </w:t>
      </w:r>
      <w:r>
        <w:rPr>
          <w:rFonts w:hint="eastAsia"/>
        </w:rPr>
        <w:t>Hashing</w:t>
      </w:r>
      <w:r>
        <w:rPr>
          <w:rFonts w:hint="eastAsia"/>
        </w:rPr>
        <w:t>进行了优化，通过增加可放置位置数目来提高空间利用率，经过实验发现，在这种优化下，各种操作都不会显著增加时间复杂度，与此同时，却极大地提升了空间的利用率。</w:t>
      </w:r>
    </w:p>
    <w:p w14:paraId="2E62952C" w14:textId="726BBB5E" w:rsidR="00F5270E" w:rsidRDefault="00F5270E">
      <w:pPr>
        <w:ind w:firstLineChars="200" w:firstLine="480"/>
      </w:pPr>
      <w:r>
        <w:rPr>
          <w:rFonts w:hint="eastAsia"/>
        </w:rPr>
        <w:t>此外，在实验中还发现，</w:t>
      </w:r>
      <w:proofErr w:type="gramStart"/>
      <w:r>
        <w:rPr>
          <w:rFonts w:hint="eastAsia"/>
        </w:rPr>
        <w:t>重哈希过程</w:t>
      </w:r>
      <w:proofErr w:type="gramEnd"/>
      <w:r>
        <w:rPr>
          <w:rFonts w:hint="eastAsia"/>
        </w:rPr>
        <w:t>只在快要接近最大负载因子时才会发生，即在实验设置下，快要接近最大负载因子时才有较大成环的概率。这个发现可以给我们使用</w:t>
      </w:r>
      <w:r>
        <w:rPr>
          <w:rFonts w:hint="eastAsia"/>
        </w:rPr>
        <w:t>cuckoo</w:t>
      </w:r>
      <w:r>
        <w:t xml:space="preserve"> </w:t>
      </w:r>
      <w:r>
        <w:rPr>
          <w:rFonts w:hint="eastAsia"/>
        </w:rPr>
        <w:t>hashing</w:t>
      </w:r>
      <w:r>
        <w:rPr>
          <w:rFonts w:hint="eastAsia"/>
        </w:rPr>
        <w:t>带来一定的指导意义，即在某个阈值范围内进行使用。</w:t>
      </w:r>
    </w:p>
    <w:p w14:paraId="27AC0686" w14:textId="2AF099ED" w:rsidR="00D850DE" w:rsidRDefault="00D850DE">
      <w:pPr>
        <w:ind w:firstLineChars="200" w:firstLine="480"/>
      </w:pPr>
      <w:r>
        <w:rPr>
          <w:rFonts w:hint="eastAsia"/>
        </w:rPr>
        <w:t>当然，对于</w:t>
      </w:r>
      <w:r>
        <w:rPr>
          <w:rFonts w:hint="eastAsia"/>
        </w:rPr>
        <w:t>cuckoo</w:t>
      </w:r>
      <w:r>
        <w:t xml:space="preserve"> </w:t>
      </w:r>
      <w:r>
        <w:rPr>
          <w:rFonts w:hint="eastAsia"/>
        </w:rPr>
        <w:t>hashing</w:t>
      </w:r>
      <w:r>
        <w:rPr>
          <w:rFonts w:hint="eastAsia"/>
        </w:rPr>
        <w:t>还有许多可以改进的方向，比如思考如何预测成环，是否可以通过增加哈希函数来增加位置等等。由于时间的关系，没有进一步地去探究，也是稍有遗憾。</w:t>
      </w:r>
    </w:p>
    <w:p w14:paraId="6B4DEA78" w14:textId="2DB3EB74" w:rsidR="00D850DE" w:rsidRDefault="00D850DE">
      <w:pPr>
        <w:ind w:firstLineChars="200" w:firstLine="480"/>
      </w:pPr>
      <w:r>
        <w:rPr>
          <w:rFonts w:hint="eastAsia"/>
        </w:rPr>
        <w:t>除此之外，借这个机会，也学习了</w:t>
      </w:r>
      <w:r>
        <w:rPr>
          <w:rFonts w:hint="eastAsia"/>
        </w:rPr>
        <w:t>go</w:t>
      </w:r>
      <w:r>
        <w:rPr>
          <w:rFonts w:hint="eastAsia"/>
        </w:rPr>
        <w:t>的使用，由于时间的限制，没有完成最开始使用并发的期望，不过也算是熟悉了</w:t>
      </w:r>
      <w:r>
        <w:rPr>
          <w:rFonts w:hint="eastAsia"/>
        </w:rPr>
        <w:t>go</w:t>
      </w:r>
      <w:r>
        <w:rPr>
          <w:rFonts w:hint="eastAsia"/>
        </w:rPr>
        <w:t>的语法，还是有所收获的。</w:t>
      </w:r>
    </w:p>
    <w:p w14:paraId="6A5C84F3" w14:textId="5E4A4254" w:rsidR="00BD0CC6" w:rsidRDefault="00BD0CC6">
      <w:pPr>
        <w:ind w:firstLineChars="200" w:firstLine="480"/>
        <w:rPr>
          <w:rFonts w:hint="eastAsia"/>
        </w:rPr>
      </w:pPr>
      <w:r>
        <w:rPr>
          <w:rFonts w:hint="eastAsia"/>
        </w:rPr>
        <w:t>最后，感谢华宇老师一个学期以来教导！</w:t>
      </w:r>
    </w:p>
    <w:p w14:paraId="7EF0DE45" w14:textId="6E89226D" w:rsidR="00DE19EA" w:rsidRDefault="00DE19EA">
      <w:pPr>
        <w:spacing w:line="240" w:lineRule="auto"/>
        <w:jc w:val="left"/>
      </w:pPr>
      <w:r>
        <w:br w:type="page"/>
      </w:r>
    </w:p>
    <w:p w14:paraId="1DFA97E6" w14:textId="77777777" w:rsidR="00FF3495" w:rsidRDefault="00FF3495">
      <w:pPr>
        <w:ind w:firstLineChars="200" w:firstLine="480"/>
        <w:rPr>
          <w:rFonts w:hint="eastAsia"/>
        </w:rPr>
      </w:pPr>
    </w:p>
    <w:p w14:paraId="798C0369" w14:textId="77777777" w:rsidR="00FF3495" w:rsidRDefault="00FF3495">
      <w:pPr>
        <w:pStyle w:val="1"/>
        <w:jc w:val="left"/>
      </w:pPr>
      <w:bookmarkStart w:id="7" w:name="_Toc101368160"/>
      <w:r>
        <w:rPr>
          <w:rFonts w:hint="eastAsia"/>
        </w:rPr>
        <w:t>参考文献</w:t>
      </w:r>
      <w:bookmarkEnd w:id="7"/>
    </w:p>
    <w:p w14:paraId="2FF68EF8" w14:textId="77777777" w:rsidR="00DE19EA" w:rsidRPr="00DE19EA" w:rsidRDefault="00DE19EA" w:rsidP="00DE1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</w:rPr>
      </w:pPr>
      <w:r w:rsidRPr="00DE19EA">
        <w:rPr>
          <w:kern w:val="0"/>
        </w:rPr>
        <w:t xml:space="preserve">[1] R. </w:t>
      </w:r>
      <w:proofErr w:type="spellStart"/>
      <w:r w:rsidRPr="00DE19EA">
        <w:rPr>
          <w:kern w:val="0"/>
        </w:rPr>
        <w:t>Pagh</w:t>
      </w:r>
      <w:proofErr w:type="spellEnd"/>
      <w:r w:rsidRPr="00DE19EA">
        <w:rPr>
          <w:kern w:val="0"/>
        </w:rPr>
        <w:t xml:space="preserve"> and F. </w:t>
      </w:r>
      <w:proofErr w:type="spellStart"/>
      <w:r w:rsidRPr="00DE19EA">
        <w:rPr>
          <w:kern w:val="0"/>
        </w:rPr>
        <w:t>Rodler</w:t>
      </w:r>
      <w:proofErr w:type="spellEnd"/>
      <w:r w:rsidRPr="00DE19EA">
        <w:rPr>
          <w:kern w:val="0"/>
        </w:rPr>
        <w:t>, “Cuckoo hashing,” Proc. ESA, pp. 121–133, 2001.</w:t>
      </w:r>
    </w:p>
    <w:p w14:paraId="20D781A9" w14:textId="77777777" w:rsidR="00DE19EA" w:rsidRPr="00DE19EA" w:rsidRDefault="00DE19EA" w:rsidP="00DE1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</w:rPr>
      </w:pPr>
      <w:r w:rsidRPr="00DE19EA">
        <w:rPr>
          <w:kern w:val="0"/>
        </w:rPr>
        <w:t>[2] Yu Hua, Hong Jiang, Dan Feng, "FAST: Near Real-time Searchable Data Analytics for the Cloud", Proceedings of the International Conference for High Performance Computing, Networking, Storage and Analysis (SC), November 2014, Pages: 754-765.</w:t>
      </w:r>
    </w:p>
    <w:p w14:paraId="0695E167" w14:textId="77777777" w:rsidR="00DE19EA" w:rsidRPr="00DE19EA" w:rsidRDefault="00DE19EA" w:rsidP="00DE1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</w:rPr>
      </w:pPr>
      <w:r w:rsidRPr="00DE19EA">
        <w:rPr>
          <w:kern w:val="0"/>
        </w:rPr>
        <w:t xml:space="preserve">[3] Yu Hua, Bin Xiao, </w:t>
      </w:r>
      <w:proofErr w:type="spellStart"/>
      <w:r w:rsidRPr="00DE19EA">
        <w:rPr>
          <w:kern w:val="0"/>
        </w:rPr>
        <w:t>Xue</w:t>
      </w:r>
      <w:proofErr w:type="spellEnd"/>
      <w:r w:rsidRPr="00DE19EA">
        <w:rPr>
          <w:kern w:val="0"/>
        </w:rPr>
        <w:t xml:space="preserve"> Liu, "NEST: Locality-aware Approximate Query Service for Cloud Computing", Proceedings of the 32nd IEEE International Conference on Computer Communications (INFOCOM), April 2013, pages: 1327-1335.</w:t>
      </w:r>
    </w:p>
    <w:p w14:paraId="3EF4D7F4" w14:textId="77777777" w:rsidR="00DE19EA" w:rsidRPr="00DE19EA" w:rsidRDefault="00DE19EA" w:rsidP="00DE1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</w:rPr>
      </w:pPr>
      <w:r w:rsidRPr="00DE19EA">
        <w:rPr>
          <w:kern w:val="0"/>
        </w:rPr>
        <w:t xml:space="preserve">[4] </w:t>
      </w:r>
      <w:proofErr w:type="spellStart"/>
      <w:r w:rsidRPr="00DE19EA">
        <w:rPr>
          <w:kern w:val="0"/>
        </w:rPr>
        <w:t>Qiuyu</w:t>
      </w:r>
      <w:proofErr w:type="spellEnd"/>
      <w:r w:rsidRPr="00DE19EA">
        <w:rPr>
          <w:kern w:val="0"/>
        </w:rPr>
        <w:t xml:space="preserve"> Li, Yu Hua, </w:t>
      </w:r>
      <w:proofErr w:type="spellStart"/>
      <w:r w:rsidRPr="00DE19EA">
        <w:rPr>
          <w:kern w:val="0"/>
        </w:rPr>
        <w:t>Wenbo</w:t>
      </w:r>
      <w:proofErr w:type="spellEnd"/>
      <w:r w:rsidRPr="00DE19EA">
        <w:rPr>
          <w:kern w:val="0"/>
        </w:rPr>
        <w:t xml:space="preserve"> He, Dan Feng, </w:t>
      </w:r>
      <w:proofErr w:type="spellStart"/>
      <w:r w:rsidRPr="00DE19EA">
        <w:rPr>
          <w:kern w:val="0"/>
        </w:rPr>
        <w:t>Zhenhua</w:t>
      </w:r>
      <w:proofErr w:type="spellEnd"/>
      <w:r w:rsidRPr="00DE19EA">
        <w:rPr>
          <w:kern w:val="0"/>
        </w:rPr>
        <w:t xml:space="preserve"> </w:t>
      </w:r>
      <w:proofErr w:type="spellStart"/>
      <w:r w:rsidRPr="00DE19EA">
        <w:rPr>
          <w:kern w:val="0"/>
        </w:rPr>
        <w:t>Nie</w:t>
      </w:r>
      <w:proofErr w:type="spellEnd"/>
      <w:r w:rsidRPr="00DE19EA">
        <w:rPr>
          <w:kern w:val="0"/>
        </w:rPr>
        <w:t>, Yuanyuan Sun, "Necklace: An Efficient Cuckoo Hashing Scheme for Cloud Storage Services", Proceedings of IEEE/ACM International Symposium on Quality of Service (</w:t>
      </w:r>
      <w:proofErr w:type="spellStart"/>
      <w:r w:rsidRPr="00DE19EA">
        <w:rPr>
          <w:kern w:val="0"/>
        </w:rPr>
        <w:t>IWQoS</w:t>
      </w:r>
      <w:proofErr w:type="spellEnd"/>
      <w:r w:rsidRPr="00DE19EA">
        <w:rPr>
          <w:kern w:val="0"/>
        </w:rPr>
        <w:t>), 2014.</w:t>
      </w:r>
    </w:p>
    <w:p w14:paraId="520D7392" w14:textId="77777777" w:rsidR="00DE19EA" w:rsidRPr="00DE19EA" w:rsidRDefault="00DE19EA" w:rsidP="00DE1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</w:rPr>
      </w:pPr>
      <w:r w:rsidRPr="00DE19EA">
        <w:rPr>
          <w:kern w:val="0"/>
        </w:rPr>
        <w:t xml:space="preserve">[5] B. Fan, D. G. Andersen, and M. Kaminsky, “MemC3: Compact and concurrent </w:t>
      </w:r>
      <w:proofErr w:type="spellStart"/>
      <w:r w:rsidRPr="00DE19EA">
        <w:rPr>
          <w:kern w:val="0"/>
        </w:rPr>
        <w:t>memcache</w:t>
      </w:r>
      <w:proofErr w:type="spellEnd"/>
      <w:r w:rsidRPr="00DE19EA">
        <w:rPr>
          <w:kern w:val="0"/>
        </w:rPr>
        <w:t xml:space="preserve"> with dumber caching and smarter hashing,” Proc. USENIX NSDI, 2013.</w:t>
      </w:r>
    </w:p>
    <w:p w14:paraId="1688AFC9" w14:textId="0EBD1820" w:rsidR="00FF3495" w:rsidRPr="00DE19EA" w:rsidRDefault="00DE19EA" w:rsidP="00DE1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kern w:val="0"/>
        </w:rPr>
      </w:pPr>
      <w:r w:rsidRPr="00DE19EA">
        <w:rPr>
          <w:kern w:val="0"/>
        </w:rPr>
        <w:t>[6] B. Debnath, S. Sengupta, and J. Li, “</w:t>
      </w:r>
      <w:proofErr w:type="spellStart"/>
      <w:r w:rsidRPr="00DE19EA">
        <w:rPr>
          <w:kern w:val="0"/>
        </w:rPr>
        <w:t>ChunkStash</w:t>
      </w:r>
      <w:proofErr w:type="spellEnd"/>
      <w:r w:rsidRPr="00DE19EA">
        <w:rPr>
          <w:kern w:val="0"/>
        </w:rPr>
        <w:t>: speeding up inline storage deduplication using flash memory,” Proc. USENIX ATC, 2010.</w:t>
      </w:r>
    </w:p>
    <w:sectPr w:rsidR="00FF3495" w:rsidRPr="00DE19EA">
      <w:pgSz w:w="11907" w:h="16840"/>
      <w:pgMar w:top="1440" w:right="1435" w:bottom="1440" w:left="1985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0797D" w14:textId="77777777" w:rsidR="008E07F9" w:rsidRDefault="008E07F9">
      <w:r>
        <w:separator/>
      </w:r>
    </w:p>
  </w:endnote>
  <w:endnote w:type="continuationSeparator" w:id="0">
    <w:p w14:paraId="54AABD9E" w14:textId="77777777" w:rsidR="008E07F9" w:rsidRDefault="008E0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449BD" w14:textId="77777777" w:rsidR="00FF3495" w:rsidRDefault="00FF3495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fldChar w:fldCharType="end"/>
    </w:r>
  </w:p>
  <w:p w14:paraId="72ED8B95" w14:textId="77777777" w:rsidR="00FF3495" w:rsidRDefault="00FF349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31DB4" w14:textId="77777777" w:rsidR="00FF3495" w:rsidRDefault="00FF3495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 w:eastAsia="zh-CN"/>
      </w:rPr>
      <w:t>i</w:t>
    </w:r>
    <w:r>
      <w:fldChar w:fldCharType="end"/>
    </w:r>
  </w:p>
  <w:p w14:paraId="0F272C81" w14:textId="77777777" w:rsidR="00FF3495" w:rsidRDefault="00FF349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34357" w14:textId="77777777" w:rsidR="008E07F9" w:rsidRDefault="008E07F9">
      <w:r>
        <w:separator/>
      </w:r>
    </w:p>
  </w:footnote>
  <w:footnote w:type="continuationSeparator" w:id="0">
    <w:p w14:paraId="2F5B9BBF" w14:textId="77777777" w:rsidR="008E07F9" w:rsidRDefault="008E0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62B"/>
    <w:multiLevelType w:val="multilevel"/>
    <w:tmpl w:val="2BCC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44EF"/>
    <w:multiLevelType w:val="multilevel"/>
    <w:tmpl w:val="8CAC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76DBD"/>
    <w:multiLevelType w:val="multilevel"/>
    <w:tmpl w:val="9B76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20923"/>
    <w:multiLevelType w:val="multilevel"/>
    <w:tmpl w:val="8E76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147389">
    <w:abstractNumId w:val="0"/>
  </w:num>
  <w:num w:numId="2" w16cid:durableId="1996910172">
    <w:abstractNumId w:val="2"/>
  </w:num>
  <w:num w:numId="3" w16cid:durableId="502084079">
    <w:abstractNumId w:val="1"/>
  </w:num>
  <w:num w:numId="4" w16cid:durableId="1717268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31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192"/>
    <w:rsid w:val="00037212"/>
    <w:rsid w:val="0004215E"/>
    <w:rsid w:val="000619DB"/>
    <w:rsid w:val="00062E6D"/>
    <w:rsid w:val="000844A2"/>
    <w:rsid w:val="00097440"/>
    <w:rsid w:val="000A798B"/>
    <w:rsid w:val="000B1F3A"/>
    <w:rsid w:val="000D0A76"/>
    <w:rsid w:val="000D680C"/>
    <w:rsid w:val="001247FA"/>
    <w:rsid w:val="0013073D"/>
    <w:rsid w:val="0013230C"/>
    <w:rsid w:val="00146CA6"/>
    <w:rsid w:val="00173A01"/>
    <w:rsid w:val="00187ABA"/>
    <w:rsid w:val="001A0E3C"/>
    <w:rsid w:val="001A54FD"/>
    <w:rsid w:val="001B384F"/>
    <w:rsid w:val="001B465F"/>
    <w:rsid w:val="001E3453"/>
    <w:rsid w:val="001F4492"/>
    <w:rsid w:val="001F5428"/>
    <w:rsid w:val="00202805"/>
    <w:rsid w:val="0020448A"/>
    <w:rsid w:val="0022594E"/>
    <w:rsid w:val="00235180"/>
    <w:rsid w:val="002459F3"/>
    <w:rsid w:val="002628C1"/>
    <w:rsid w:val="002B64DE"/>
    <w:rsid w:val="002D412C"/>
    <w:rsid w:val="002D4277"/>
    <w:rsid w:val="002F0279"/>
    <w:rsid w:val="0030709D"/>
    <w:rsid w:val="00311843"/>
    <w:rsid w:val="0031635B"/>
    <w:rsid w:val="003370FD"/>
    <w:rsid w:val="0036091C"/>
    <w:rsid w:val="00366335"/>
    <w:rsid w:val="003665F7"/>
    <w:rsid w:val="00372FCD"/>
    <w:rsid w:val="003734B2"/>
    <w:rsid w:val="00384DF7"/>
    <w:rsid w:val="00396DE5"/>
    <w:rsid w:val="003A0AEC"/>
    <w:rsid w:val="003A5CFB"/>
    <w:rsid w:val="003C2A0E"/>
    <w:rsid w:val="003C7285"/>
    <w:rsid w:val="003D0FF3"/>
    <w:rsid w:val="003D12F1"/>
    <w:rsid w:val="00422745"/>
    <w:rsid w:val="0043680C"/>
    <w:rsid w:val="004451B2"/>
    <w:rsid w:val="0044620A"/>
    <w:rsid w:val="00447111"/>
    <w:rsid w:val="00466922"/>
    <w:rsid w:val="00495646"/>
    <w:rsid w:val="004D07FD"/>
    <w:rsid w:val="004E64F3"/>
    <w:rsid w:val="004F43B7"/>
    <w:rsid w:val="00503E1B"/>
    <w:rsid w:val="00512C6F"/>
    <w:rsid w:val="0053472D"/>
    <w:rsid w:val="00536D0B"/>
    <w:rsid w:val="005444A2"/>
    <w:rsid w:val="0059005E"/>
    <w:rsid w:val="005A27CF"/>
    <w:rsid w:val="005A63D3"/>
    <w:rsid w:val="005B28B1"/>
    <w:rsid w:val="005B48D4"/>
    <w:rsid w:val="005D0D15"/>
    <w:rsid w:val="005E2157"/>
    <w:rsid w:val="005E51A2"/>
    <w:rsid w:val="006238BE"/>
    <w:rsid w:val="00663262"/>
    <w:rsid w:val="00664326"/>
    <w:rsid w:val="00696758"/>
    <w:rsid w:val="006C735B"/>
    <w:rsid w:val="006E5F43"/>
    <w:rsid w:val="00746272"/>
    <w:rsid w:val="00754EF1"/>
    <w:rsid w:val="007A0066"/>
    <w:rsid w:val="007A24A8"/>
    <w:rsid w:val="007C0234"/>
    <w:rsid w:val="007C21B4"/>
    <w:rsid w:val="007C320B"/>
    <w:rsid w:val="007F6A21"/>
    <w:rsid w:val="008041B6"/>
    <w:rsid w:val="0083615F"/>
    <w:rsid w:val="00841D4A"/>
    <w:rsid w:val="00852DD8"/>
    <w:rsid w:val="0085703A"/>
    <w:rsid w:val="00860A2E"/>
    <w:rsid w:val="00861996"/>
    <w:rsid w:val="0086551B"/>
    <w:rsid w:val="0087205B"/>
    <w:rsid w:val="008803E4"/>
    <w:rsid w:val="00896755"/>
    <w:rsid w:val="008A2988"/>
    <w:rsid w:val="008E07F9"/>
    <w:rsid w:val="008E6927"/>
    <w:rsid w:val="00906B96"/>
    <w:rsid w:val="00910FF3"/>
    <w:rsid w:val="009467CE"/>
    <w:rsid w:val="009648C8"/>
    <w:rsid w:val="00967A37"/>
    <w:rsid w:val="00983760"/>
    <w:rsid w:val="00984785"/>
    <w:rsid w:val="00987297"/>
    <w:rsid w:val="00987EF4"/>
    <w:rsid w:val="00991018"/>
    <w:rsid w:val="00996852"/>
    <w:rsid w:val="009A02AD"/>
    <w:rsid w:val="00A026E6"/>
    <w:rsid w:val="00A341FF"/>
    <w:rsid w:val="00A4341B"/>
    <w:rsid w:val="00A47C52"/>
    <w:rsid w:val="00A51CE3"/>
    <w:rsid w:val="00AA4EEF"/>
    <w:rsid w:val="00AF744F"/>
    <w:rsid w:val="00B118D0"/>
    <w:rsid w:val="00B33B0F"/>
    <w:rsid w:val="00B51D50"/>
    <w:rsid w:val="00B520AF"/>
    <w:rsid w:val="00B57DF8"/>
    <w:rsid w:val="00B841CC"/>
    <w:rsid w:val="00B90C56"/>
    <w:rsid w:val="00BB2DD9"/>
    <w:rsid w:val="00BD0CC6"/>
    <w:rsid w:val="00BD7FEA"/>
    <w:rsid w:val="00BE4EE6"/>
    <w:rsid w:val="00C071A4"/>
    <w:rsid w:val="00C153DB"/>
    <w:rsid w:val="00C30D49"/>
    <w:rsid w:val="00C4281D"/>
    <w:rsid w:val="00C42BCF"/>
    <w:rsid w:val="00C51F49"/>
    <w:rsid w:val="00C608A1"/>
    <w:rsid w:val="00C64D2D"/>
    <w:rsid w:val="00C706D3"/>
    <w:rsid w:val="00CB1A22"/>
    <w:rsid w:val="00CC770B"/>
    <w:rsid w:val="00CF2515"/>
    <w:rsid w:val="00D2422C"/>
    <w:rsid w:val="00D36AD6"/>
    <w:rsid w:val="00D422E6"/>
    <w:rsid w:val="00D444D0"/>
    <w:rsid w:val="00D45728"/>
    <w:rsid w:val="00D47DC3"/>
    <w:rsid w:val="00D645D5"/>
    <w:rsid w:val="00D772F1"/>
    <w:rsid w:val="00D850DE"/>
    <w:rsid w:val="00DB1C38"/>
    <w:rsid w:val="00DD48C8"/>
    <w:rsid w:val="00DE19EA"/>
    <w:rsid w:val="00DE738E"/>
    <w:rsid w:val="00DF4470"/>
    <w:rsid w:val="00DF58B1"/>
    <w:rsid w:val="00E1225E"/>
    <w:rsid w:val="00E12BAD"/>
    <w:rsid w:val="00E13180"/>
    <w:rsid w:val="00E15B21"/>
    <w:rsid w:val="00E37FCE"/>
    <w:rsid w:val="00E430E6"/>
    <w:rsid w:val="00E7070D"/>
    <w:rsid w:val="00E745A0"/>
    <w:rsid w:val="00E77963"/>
    <w:rsid w:val="00EC4E78"/>
    <w:rsid w:val="00EC5124"/>
    <w:rsid w:val="00ED2077"/>
    <w:rsid w:val="00ED7DD3"/>
    <w:rsid w:val="00F02707"/>
    <w:rsid w:val="00F34E4D"/>
    <w:rsid w:val="00F36FD4"/>
    <w:rsid w:val="00F5270E"/>
    <w:rsid w:val="00F706D1"/>
    <w:rsid w:val="00F710CC"/>
    <w:rsid w:val="00F75D5C"/>
    <w:rsid w:val="00FB3058"/>
    <w:rsid w:val="00FD2FC7"/>
    <w:rsid w:val="00FD6D36"/>
    <w:rsid w:val="00FE5746"/>
    <w:rsid w:val="00FF3495"/>
    <w:rsid w:val="00FF5B0F"/>
    <w:rsid w:val="00FF7227"/>
    <w:rsid w:val="146E4F51"/>
    <w:rsid w:val="4D884110"/>
    <w:rsid w:val="5B596CF8"/>
    <w:rsid w:val="5C3B106A"/>
    <w:rsid w:val="5CB106FD"/>
    <w:rsid w:val="63C2235B"/>
    <w:rsid w:val="775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3A71D2"/>
  <w15:chartTrackingRefBased/>
  <w15:docId w15:val="{13CC6DC8-5783-40A9-866B-FD670B48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3D3"/>
    <w:pPr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tabs>
        <w:tab w:val="left" w:pos="360"/>
      </w:tabs>
      <w:snapToGrid w:val="0"/>
      <w:jc w:val="center"/>
      <w:outlineLvl w:val="0"/>
    </w:pPr>
    <w:rPr>
      <w:rFonts w:ascii="黑体" w:eastAsia="黑体" w:hAnsi="宋体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spacing w:line="415" w:lineRule="auto"/>
      <w:jc w:val="center"/>
      <w:outlineLvl w:val="1"/>
    </w:pPr>
    <w:rPr>
      <w:rFonts w:ascii="Cambria" w:eastAsia="黑体" w:hAnsi="Cambria"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line="415" w:lineRule="auto"/>
      <w:jc w:val="left"/>
      <w:outlineLvl w:val="2"/>
    </w:pPr>
    <w:rPr>
      <w:b/>
      <w:bCs/>
      <w:szCs w:val="32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b/>
      <w:bCs/>
      <w:kern w:val="2"/>
      <w:sz w:val="24"/>
      <w:szCs w:val="32"/>
    </w:rPr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styleId="a5">
    <w:name w:val="page number"/>
    <w:basedOn w:val="a0"/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rFonts w:ascii="黑体" w:eastAsia="黑体" w:hAnsi="宋体"/>
      <w:b/>
      <w:bCs/>
      <w:color w:val="000000"/>
      <w:kern w:val="2"/>
      <w:sz w:val="28"/>
      <w:szCs w:val="28"/>
    </w:rPr>
  </w:style>
  <w:style w:type="character" w:customStyle="1" w:styleId="20">
    <w:name w:val="标题 2 字符"/>
    <w:link w:val="2"/>
    <w:rPr>
      <w:rFonts w:ascii="Cambria" w:eastAsia="黑体" w:hAnsi="Cambria" w:cs="Times New Roman"/>
      <w:bCs/>
      <w:kern w:val="2"/>
      <w:sz w:val="28"/>
      <w:szCs w:val="32"/>
    </w:rPr>
  </w:style>
  <w:style w:type="character" w:customStyle="1" w:styleId="a7">
    <w:name w:val="页眉 字符"/>
    <w:link w:val="a8"/>
    <w:uiPriority w:val="99"/>
    <w:rPr>
      <w:kern w:val="2"/>
      <w:sz w:val="18"/>
      <w:szCs w:val="18"/>
    </w:rPr>
  </w:style>
  <w:style w:type="paragraph" w:styleId="TOC2">
    <w:name w:val="toc 2"/>
    <w:basedOn w:val="a"/>
    <w:next w:val="a"/>
    <w:uiPriority w:val="39"/>
    <w:pPr>
      <w:tabs>
        <w:tab w:val="right" w:leader="dot" w:pos="8477"/>
      </w:tabs>
      <w:ind w:leftChars="200" w:left="420"/>
    </w:pPr>
    <w:rPr>
      <w:b/>
      <w:lang w:val="en-US" w:eastAsia="zh-CN"/>
    </w:rPr>
  </w:style>
  <w:style w:type="paragraph" w:styleId="TOC1">
    <w:name w:val="toc 1"/>
    <w:basedOn w:val="a"/>
    <w:next w:val="a"/>
    <w:uiPriority w:val="39"/>
    <w:pPr>
      <w:tabs>
        <w:tab w:val="right" w:leader="dot" w:pos="8477"/>
      </w:tabs>
    </w:pPr>
    <w:rPr>
      <w:b/>
      <w:lang w:val="en-US" w:eastAsia="zh-CN"/>
    </w:rPr>
  </w:style>
  <w:style w:type="paragraph" w:styleId="a8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9">
    <w:name w:val="No Spacing"/>
    <w:uiPriority w:val="1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line="360" w:lineRule="auto"/>
      <w:jc w:val="both"/>
    </w:pPr>
    <w:rPr>
      <w:rFonts w:ascii="宋体" w:cs="宋体"/>
      <w:color w:val="000000"/>
      <w:sz w:val="24"/>
      <w:szCs w:val="24"/>
    </w:rPr>
  </w:style>
  <w:style w:type="paragraph" w:customStyle="1" w:styleId="21">
    <w:name w:val="样式 标题 2 + 黑色"/>
    <w:basedOn w:val="2"/>
    <w:rPr>
      <w:color w:val="000000"/>
    </w:rPr>
  </w:style>
  <w:style w:type="table" w:styleId="aa">
    <w:name w:val="Table Grid"/>
    <w:basedOn w:val="a1"/>
    <w:uiPriority w:val="99"/>
    <w:qFormat/>
    <w:rsid w:val="00ED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ED7DD3"/>
    <w:rPr>
      <w:rFonts w:ascii="等线 Light" w:eastAsia="黑体" w:hAnsi="等线 Light"/>
      <w:sz w:val="20"/>
      <w:szCs w:val="20"/>
    </w:rPr>
  </w:style>
  <w:style w:type="character" w:styleId="ac">
    <w:name w:val="Unresolved Mention"/>
    <w:uiPriority w:val="99"/>
    <w:semiHidden/>
    <w:unhideWhenUsed/>
    <w:rsid w:val="00B33B0F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unhideWhenUsed/>
    <w:rsid w:val="002351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.stanford.edu/class/archive/cs/cs166/cs166.1146/lectures/13/Small13.pdf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3EF47-533F-4B67-8EDA-C0B862980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11</Pages>
  <Words>729</Words>
  <Characters>4158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Manager/>
  <Company>HUST</Company>
  <LinksUpToDate>false</LinksUpToDate>
  <CharactersWithSpaces>4878</CharactersWithSpaces>
  <SharedDoc>false</SharedDoc>
  <HLinks>
    <vt:vector size="60" baseType="variant">
      <vt:variant>
        <vt:i4>3539048</vt:i4>
      </vt:variant>
      <vt:variant>
        <vt:i4>60</vt:i4>
      </vt:variant>
      <vt:variant>
        <vt:i4>0</vt:i4>
      </vt:variant>
      <vt:variant>
        <vt:i4>5</vt:i4>
      </vt:variant>
      <vt:variant>
        <vt:lpwstr>https://web.stanford.edu/class/archive/cs/cs166/cs166.1146/lectures/13/Small13.pdf</vt:lpwstr>
      </vt:variant>
      <vt:variant>
        <vt:lpwstr/>
      </vt:variant>
      <vt:variant>
        <vt:i4>1114172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_Toc509412103</vt:lpwstr>
      </vt:variant>
      <vt:variant>
        <vt:i4>1114172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_Toc509412102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_Toc509412101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_Toc509412100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_Toc509412099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_Toc509412098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_Toc509412097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_Toc509412096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_Toc509412095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2007-2008学年度上学期课程设计</dc:title>
  <dc:subject/>
  <dc:creator>xr</dc:creator>
  <cp:keywords/>
  <dc:description/>
  <cp:lastModifiedBy>张 睿</cp:lastModifiedBy>
  <cp:revision>22</cp:revision>
  <cp:lastPrinted>2017-03-23T01:22:00Z</cp:lastPrinted>
  <dcterms:created xsi:type="dcterms:W3CDTF">2022-04-20T03:49:00Z</dcterms:created>
  <dcterms:modified xsi:type="dcterms:W3CDTF">2022-04-20T09:29:00Z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